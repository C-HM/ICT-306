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4637" w14:textId="77777777" w:rsidR="007F30AE" w:rsidRPr="000E7483" w:rsidRDefault="007F30AE" w:rsidP="000E7483">
      <w:pPr>
        <w:pStyle w:val="Titre"/>
      </w:pPr>
      <w:r w:rsidRPr="000E7483">
        <w:t xml:space="preserve">Titre </w:t>
      </w:r>
      <w:r w:rsidR="008E05FB">
        <w:t xml:space="preserve">(nom) </w:t>
      </w:r>
      <w:r w:rsidRPr="000E7483">
        <w:t>du projet</w:t>
      </w:r>
    </w:p>
    <w:p w14:paraId="5A0854A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9F3314A" wp14:editId="21B6A97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CA4EFCD"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2E90507C" w14:textId="266BC7CA" w:rsidR="007F30AE" w:rsidRPr="000E7483" w:rsidRDefault="003E48F7" w:rsidP="000E7483">
      <w:pPr>
        <w:spacing w:before="2000"/>
        <w:jc w:val="center"/>
      </w:pPr>
      <w:r>
        <w:t>Charles-Henri Moser</w:t>
      </w:r>
      <w:r w:rsidR="007F30AE" w:rsidRPr="000E7483">
        <w:t xml:space="preserve"> – Classe</w:t>
      </w:r>
    </w:p>
    <w:p w14:paraId="716C63AF" w14:textId="77777777" w:rsidR="007F30AE" w:rsidRPr="000E7483" w:rsidRDefault="007F30AE" w:rsidP="000E7483">
      <w:pPr>
        <w:jc w:val="center"/>
      </w:pPr>
      <w:r w:rsidRPr="000E7483">
        <w:t>Lieu</w:t>
      </w:r>
    </w:p>
    <w:p w14:paraId="66392B14" w14:textId="77777777" w:rsidR="007F30AE" w:rsidRPr="000E7483" w:rsidRDefault="007F30AE" w:rsidP="000E7483">
      <w:pPr>
        <w:jc w:val="center"/>
      </w:pPr>
      <w:r w:rsidRPr="000E7483">
        <w:t>Durée</w:t>
      </w:r>
    </w:p>
    <w:p w14:paraId="3A369DDF" w14:textId="77777777" w:rsidR="007F30AE" w:rsidRPr="000E7483" w:rsidRDefault="007F30AE" w:rsidP="000E7483">
      <w:pPr>
        <w:jc w:val="center"/>
      </w:pPr>
      <w:r w:rsidRPr="000E7483">
        <w:t>Nom du chef de projet</w:t>
      </w:r>
    </w:p>
    <w:p w14:paraId="5C53344C" w14:textId="77777777" w:rsidR="007F30AE" w:rsidRPr="000E7483" w:rsidRDefault="007F30AE" w:rsidP="000E7483">
      <w:pPr>
        <w:jc w:val="center"/>
      </w:pPr>
      <w:r w:rsidRPr="000E7483">
        <w:t>(Nom et adresse du mandant)</w:t>
      </w:r>
    </w:p>
    <w:p w14:paraId="7F0A41F7" w14:textId="77777777" w:rsidR="007F30AE" w:rsidRPr="007F30AE" w:rsidRDefault="007F30AE" w:rsidP="001764CE">
      <w:pPr>
        <w:pStyle w:val="Titre"/>
      </w:pPr>
      <w:r w:rsidRPr="00AA4393">
        <w:br w:type="page"/>
      </w:r>
      <w:r w:rsidRPr="007F30AE">
        <w:lastRenderedPageBreak/>
        <w:t>Table des matières</w:t>
      </w:r>
    </w:p>
    <w:p w14:paraId="47919252" w14:textId="78890A31"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36A73BB7" w14:textId="7CBA11AD"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48AAB2D9" w14:textId="37873E9E"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579C00BA" w14:textId="13E276CC"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16D4CDDE" w14:textId="3F115723"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7CEA7F82" w14:textId="5B1D2042"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4B2A9177" w14:textId="3CE9AD6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3B1B6A28" w14:textId="680A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25C457E6" w14:textId="375579C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E86E34">
          <w:rPr>
            <w:noProof/>
            <w:webHidden/>
          </w:rPr>
          <w:t>3</w:t>
        </w:r>
        <w:r w:rsidR="00116F07">
          <w:rPr>
            <w:noProof/>
            <w:webHidden/>
          </w:rPr>
          <w:fldChar w:fldCharType="end"/>
        </w:r>
      </w:hyperlink>
    </w:p>
    <w:p w14:paraId="786CE473" w14:textId="3D72B12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0484FE13" w14:textId="3B389718"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7D13E0C3" w14:textId="4F254D5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7EA28C13" w14:textId="451E56F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3CE4C331" w14:textId="2235F55D"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2F21063E" w14:textId="6756977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20F95164" w14:textId="17BB4F7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17B42D24" w14:textId="32B4A30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E86E34">
          <w:rPr>
            <w:noProof/>
            <w:webHidden/>
          </w:rPr>
          <w:t>4</w:t>
        </w:r>
        <w:r w:rsidR="00116F07">
          <w:rPr>
            <w:noProof/>
            <w:webHidden/>
          </w:rPr>
          <w:fldChar w:fldCharType="end"/>
        </w:r>
      </w:hyperlink>
    </w:p>
    <w:p w14:paraId="76348050" w14:textId="1BE34BB3"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572B6CC8" w14:textId="01CF9989"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37F907E7" w14:textId="3C464DE8"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67B0FB30" w14:textId="3842446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0BA14B37" w14:textId="1FF27A15"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45CF2A3D" w14:textId="6D3C9148"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E86E34">
          <w:rPr>
            <w:noProof/>
            <w:webHidden/>
          </w:rPr>
          <w:t>7</w:t>
        </w:r>
        <w:r w:rsidR="00116F07">
          <w:rPr>
            <w:noProof/>
            <w:webHidden/>
          </w:rPr>
          <w:fldChar w:fldCharType="end"/>
        </w:r>
      </w:hyperlink>
    </w:p>
    <w:p w14:paraId="379434E9" w14:textId="25F6CEEE"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4BBEA4D0" w14:textId="615165A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6BC5950E" w14:textId="643F7F4E"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15F41D98" w14:textId="7147EFCC"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51200C16" w14:textId="4FC5BCF7"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557C86DA" w14:textId="4400E46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254E3163" w14:textId="36726795"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43C974C9" w14:textId="3C68CC14"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22922A59" w14:textId="4BFB1253"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5C6F5E50" w14:textId="2602903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378215EE" w14:textId="176003F3"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14901066" w14:textId="431EBCCC"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75D1D0B9" w14:textId="154DA55D"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0D4147D7" w14:textId="11EB46ED"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E86E34">
          <w:rPr>
            <w:noProof/>
            <w:webHidden/>
          </w:rPr>
          <w:t>8</w:t>
        </w:r>
        <w:r w:rsidR="00116F07">
          <w:rPr>
            <w:noProof/>
            <w:webHidden/>
          </w:rPr>
          <w:fldChar w:fldCharType="end"/>
        </w:r>
      </w:hyperlink>
    </w:p>
    <w:p w14:paraId="1C6DB5AF" w14:textId="77777777" w:rsidR="00742484" w:rsidRDefault="00A65F0B">
      <w:r>
        <w:rPr>
          <w:rFonts w:cs="Arial"/>
          <w:i/>
          <w:iCs/>
          <w:caps/>
          <w:sz w:val="22"/>
          <w:szCs w:val="22"/>
        </w:rPr>
        <w:fldChar w:fldCharType="end"/>
      </w:r>
      <w:r w:rsidR="00742484">
        <w:br w:type="page"/>
      </w:r>
    </w:p>
    <w:p w14:paraId="37DFC55A"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EA2F22D" w14:textId="77777777" w:rsidR="008E53F9" w:rsidRPr="008E53F9" w:rsidRDefault="008E53F9" w:rsidP="008E53F9">
      <w:pPr>
        <w:pStyle w:val="Corpsdetexte"/>
      </w:pPr>
    </w:p>
    <w:p w14:paraId="6C317213" w14:textId="77777777" w:rsidR="00D160DD" w:rsidRDefault="00753A51" w:rsidP="00E12236">
      <w:pPr>
        <w:pStyle w:val="Titre2"/>
      </w:pPr>
      <w:bookmarkStart w:id="3" w:name="_Toc128323753"/>
      <w:bookmarkStart w:id="4" w:name="_Toc532179969"/>
      <w:bookmarkStart w:id="5" w:name="_Toc165969639"/>
      <w:r>
        <w:t>T</w:t>
      </w:r>
      <w:r w:rsidR="00902523">
        <w:t>itr</w:t>
      </w:r>
      <w:r w:rsidR="0015167D">
        <w:t>e</w:t>
      </w:r>
      <w:bookmarkEnd w:id="3"/>
    </w:p>
    <w:p w14:paraId="3FF238EA" w14:textId="77777777" w:rsidR="0015167D" w:rsidRPr="0015167D" w:rsidRDefault="0015167D" w:rsidP="0015167D">
      <w:pPr>
        <w:pStyle w:val="Retraitcorpsdetexte"/>
      </w:pPr>
    </w:p>
    <w:p w14:paraId="4A7E4625"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6955CAD0" w14:textId="77777777" w:rsidR="0076036D" w:rsidRDefault="0076036D" w:rsidP="0015167D">
      <w:pPr>
        <w:pStyle w:val="Informations"/>
      </w:pPr>
    </w:p>
    <w:p w14:paraId="1B527172" w14:textId="77777777" w:rsidR="0076036D" w:rsidRDefault="0076036D" w:rsidP="0015167D">
      <w:pPr>
        <w:pStyle w:val="Informations"/>
      </w:pPr>
      <w:r>
        <w:t xml:space="preserve">Exemple :  </w:t>
      </w:r>
    </w:p>
    <w:p w14:paraId="44D6DAC3" w14:textId="77777777" w:rsidR="0076036D" w:rsidRPr="0076036D" w:rsidRDefault="0076036D" w:rsidP="0076036D">
      <w:pPr>
        <w:pStyle w:val="Informations"/>
        <w:jc w:val="center"/>
        <w:rPr>
          <w:b/>
          <w:bCs/>
          <w:sz w:val="20"/>
          <w:szCs w:val="24"/>
        </w:rPr>
      </w:pPr>
      <w:r w:rsidRPr="0076036D">
        <w:rPr>
          <w:b/>
          <w:bCs/>
          <w:sz w:val="20"/>
          <w:szCs w:val="24"/>
        </w:rPr>
        <w:t>MyColoc</w:t>
      </w:r>
    </w:p>
    <w:p w14:paraId="01933519" w14:textId="77777777" w:rsidR="0076036D" w:rsidRDefault="0076036D" w:rsidP="0076036D">
      <w:pPr>
        <w:pStyle w:val="Informations"/>
        <w:jc w:val="center"/>
      </w:pPr>
      <w:r>
        <w:t>Une application mobile pour gérer les tâches à faire dans une colocation</w:t>
      </w:r>
    </w:p>
    <w:p w14:paraId="0768B3C9" w14:textId="77777777" w:rsidR="0015167D" w:rsidRPr="00F664DF" w:rsidRDefault="0015167D" w:rsidP="0015167D">
      <w:pPr>
        <w:pStyle w:val="Retraitcorpsdetexte"/>
      </w:pPr>
    </w:p>
    <w:p w14:paraId="56C5E63C" w14:textId="77777777" w:rsidR="00753A51" w:rsidRDefault="00902523" w:rsidP="00E12236">
      <w:pPr>
        <w:pStyle w:val="Titre2"/>
      </w:pPr>
      <w:bookmarkStart w:id="6" w:name="_Toc128323754"/>
      <w:r>
        <w:t>Description</w:t>
      </w:r>
      <w:bookmarkEnd w:id="6"/>
    </w:p>
    <w:p w14:paraId="011E6454" w14:textId="77777777" w:rsidR="0015167D" w:rsidRPr="0015167D" w:rsidRDefault="0015167D" w:rsidP="0015167D">
      <w:pPr>
        <w:pStyle w:val="Retraitcorpsdetexte"/>
      </w:pPr>
    </w:p>
    <w:p w14:paraId="05FBA21E"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218703D6" w14:textId="77777777" w:rsidR="0015167D" w:rsidRPr="00F664DF" w:rsidRDefault="0015167D" w:rsidP="0015167D">
      <w:pPr>
        <w:pStyle w:val="Retraitcorpsdetexte"/>
      </w:pPr>
    </w:p>
    <w:p w14:paraId="53AAEAC9" w14:textId="77777777" w:rsidR="00753A51" w:rsidRDefault="00902523" w:rsidP="00E12236">
      <w:pPr>
        <w:pStyle w:val="Titre2"/>
      </w:pPr>
      <w:bookmarkStart w:id="7" w:name="_Toc128323755"/>
      <w:r>
        <w:t>Matériel et logiciels à disposition</w:t>
      </w:r>
      <w:bookmarkEnd w:id="7"/>
    </w:p>
    <w:p w14:paraId="5EFE0ADB" w14:textId="77777777" w:rsidR="0015167D" w:rsidRPr="0015167D" w:rsidRDefault="0015167D" w:rsidP="0015167D">
      <w:pPr>
        <w:pStyle w:val="Retraitcorpsdetexte"/>
      </w:pPr>
    </w:p>
    <w:p w14:paraId="52F35005" w14:textId="77777777" w:rsidR="0015167D" w:rsidRDefault="0015167D" w:rsidP="0015167D">
      <w:pPr>
        <w:pStyle w:val="Informations"/>
      </w:pPr>
      <w:r>
        <w:t>A compléter</w:t>
      </w:r>
      <w:r w:rsidR="00542CE3">
        <w:t xml:space="preserve"> par ce qui est nécessaire pour le démarrage</w:t>
      </w:r>
      <w:r>
        <w:t xml:space="preserve"> … </w:t>
      </w:r>
    </w:p>
    <w:p w14:paraId="5B51AF33" w14:textId="77777777" w:rsidR="00F664DF" w:rsidRPr="00F664DF" w:rsidRDefault="00F664DF" w:rsidP="00F664DF">
      <w:pPr>
        <w:pStyle w:val="Retraitcorpsdetexte"/>
      </w:pPr>
    </w:p>
    <w:p w14:paraId="67BB1A22" w14:textId="77777777" w:rsidR="00753A51" w:rsidRDefault="00753A51" w:rsidP="00E12236">
      <w:pPr>
        <w:pStyle w:val="Titre2"/>
      </w:pPr>
      <w:bookmarkStart w:id="8" w:name="_Toc128323756"/>
      <w:r>
        <w:t>P</w:t>
      </w:r>
      <w:r w:rsidR="00902523">
        <w:t>rérequis</w:t>
      </w:r>
      <w:bookmarkEnd w:id="8"/>
    </w:p>
    <w:p w14:paraId="0FE665B1" w14:textId="77777777" w:rsidR="0015167D" w:rsidRPr="0015167D" w:rsidRDefault="0015167D" w:rsidP="0015167D">
      <w:pPr>
        <w:pStyle w:val="Retraitcorpsdetexte"/>
      </w:pPr>
    </w:p>
    <w:p w14:paraId="14D7FAE4"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3CC0AA29" w14:textId="77777777" w:rsidR="0015167D" w:rsidRPr="00F664DF" w:rsidRDefault="0015167D" w:rsidP="0015167D">
      <w:pPr>
        <w:pStyle w:val="Retraitcorpsdetexte"/>
      </w:pPr>
    </w:p>
    <w:p w14:paraId="464CBC9D" w14:textId="77777777" w:rsidR="00753A51" w:rsidRDefault="00902523" w:rsidP="00E12236">
      <w:pPr>
        <w:pStyle w:val="Titre2"/>
      </w:pPr>
      <w:bookmarkStart w:id="9" w:name="_Toc128323757"/>
      <w:r>
        <w:t>Cahier des charges</w:t>
      </w:r>
      <w:bookmarkEnd w:id="9"/>
    </w:p>
    <w:p w14:paraId="08ECA516" w14:textId="77777777" w:rsidR="00D160DD" w:rsidRDefault="00EE16F0" w:rsidP="00AA4393">
      <w:pPr>
        <w:pStyle w:val="Titre3"/>
      </w:pPr>
      <w:bookmarkStart w:id="10" w:name="_Toc128323758"/>
      <w:r w:rsidRPr="00EE16F0">
        <w:t>Objectifs et portée du projet</w:t>
      </w:r>
      <w:bookmarkEnd w:id="10"/>
    </w:p>
    <w:p w14:paraId="7985EC7E" w14:textId="77777777" w:rsidR="00920F4E" w:rsidRDefault="00920F4E" w:rsidP="00920F4E">
      <w:pPr>
        <w:pStyle w:val="Retraitcorpsdetexte3"/>
      </w:pPr>
    </w:p>
    <w:p w14:paraId="21CEA41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F7B06F7" w14:textId="77777777" w:rsidR="0015167D" w:rsidRPr="00920F4E" w:rsidRDefault="0015167D" w:rsidP="00920F4E">
      <w:pPr>
        <w:pStyle w:val="Retraitcorpsdetexte3"/>
      </w:pPr>
    </w:p>
    <w:p w14:paraId="7DC6F311" w14:textId="77777777" w:rsidR="00753A51" w:rsidRDefault="00542CE3" w:rsidP="006E2CE8">
      <w:pPr>
        <w:pStyle w:val="Titre3"/>
      </w:pPr>
      <w:bookmarkStart w:id="11" w:name="_Toc128323759"/>
      <w:r w:rsidRPr="00EE16F0">
        <w:t xml:space="preserve">Caractéristiques des utilisateurs et </w:t>
      </w:r>
      <w:r>
        <w:t>impacts</w:t>
      </w:r>
      <w:bookmarkEnd w:id="11"/>
    </w:p>
    <w:p w14:paraId="5467BC00" w14:textId="77777777" w:rsidR="00F664DF" w:rsidRDefault="00F664DF" w:rsidP="00F664DF">
      <w:pPr>
        <w:pStyle w:val="Retraitcorpsdetexte3"/>
      </w:pPr>
    </w:p>
    <w:p w14:paraId="2AA42A56"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76F8F304" w14:textId="77777777" w:rsidR="0015167D" w:rsidRPr="00F664DF" w:rsidRDefault="0015167D" w:rsidP="00F664DF">
      <w:pPr>
        <w:pStyle w:val="Retraitcorpsdetexte3"/>
      </w:pPr>
    </w:p>
    <w:p w14:paraId="478FCF1F" w14:textId="77777777" w:rsidR="00753A51" w:rsidRDefault="00542CE3" w:rsidP="006E2CE8">
      <w:pPr>
        <w:pStyle w:val="Titre3"/>
      </w:pPr>
      <w:bookmarkStart w:id="12" w:name="_Toc128323760"/>
      <w:r w:rsidRPr="00EE16F0">
        <w:t>Fonctionnalités requises (du point de vue de l’utilisateur)</w:t>
      </w:r>
      <w:bookmarkEnd w:id="12"/>
    </w:p>
    <w:p w14:paraId="7309BD0A" w14:textId="77777777" w:rsidR="00F664DF" w:rsidRDefault="00F664DF" w:rsidP="00F664DF">
      <w:pPr>
        <w:pStyle w:val="Retraitcorpsdetexte3"/>
      </w:pPr>
    </w:p>
    <w:p w14:paraId="57A60E3C"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87CF954" w14:textId="77777777" w:rsidR="0015167D" w:rsidRPr="00F664DF" w:rsidRDefault="0015167D" w:rsidP="00F664DF">
      <w:pPr>
        <w:pStyle w:val="Retraitcorpsdetexte3"/>
      </w:pPr>
    </w:p>
    <w:p w14:paraId="0D75C3B7" w14:textId="77777777" w:rsidR="00753A51" w:rsidRDefault="00753A51" w:rsidP="00EE55F0">
      <w:pPr>
        <w:pStyle w:val="Titre3"/>
      </w:pPr>
      <w:bookmarkStart w:id="13" w:name="_Toc128323761"/>
      <w:r w:rsidRPr="00EE16F0">
        <w:t>Contraintes</w:t>
      </w:r>
      <w:bookmarkEnd w:id="13"/>
    </w:p>
    <w:p w14:paraId="79E1FFCB" w14:textId="77777777" w:rsidR="00F664DF" w:rsidRDefault="00F664DF" w:rsidP="00F664DF">
      <w:pPr>
        <w:pStyle w:val="Retraitcorpsdetexte3"/>
      </w:pPr>
    </w:p>
    <w:p w14:paraId="6E1F176A"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39D22356" w14:textId="77777777" w:rsidR="0015167D" w:rsidRPr="00F664DF" w:rsidRDefault="0015167D" w:rsidP="00F664DF">
      <w:pPr>
        <w:pStyle w:val="Retraitcorpsdetexte3"/>
      </w:pPr>
    </w:p>
    <w:p w14:paraId="4DA26E63" w14:textId="77777777" w:rsidR="00753A51" w:rsidRDefault="00753A51" w:rsidP="006E2CE8">
      <w:pPr>
        <w:pStyle w:val="Titre3"/>
      </w:pPr>
      <w:bookmarkStart w:id="14" w:name="_Toc128323762"/>
      <w:r w:rsidRPr="00EE16F0">
        <w:t>Travail à réaliser par l'apprenti</w:t>
      </w:r>
      <w:bookmarkEnd w:id="14"/>
    </w:p>
    <w:p w14:paraId="6B71A521" w14:textId="77777777" w:rsidR="00F664DF" w:rsidRDefault="00F664DF" w:rsidP="00F664DF">
      <w:pPr>
        <w:pStyle w:val="Retraitcorpsdetexte3"/>
      </w:pPr>
    </w:p>
    <w:p w14:paraId="01D8C2AD"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3B118AC" w14:textId="77777777" w:rsidR="0015167D" w:rsidRPr="00F664DF" w:rsidRDefault="0015167D" w:rsidP="00F664DF">
      <w:pPr>
        <w:pStyle w:val="Retraitcorpsdetexte3"/>
      </w:pPr>
    </w:p>
    <w:p w14:paraId="6C0C76AB" w14:textId="77777777" w:rsidR="00753A51" w:rsidRDefault="00753A51" w:rsidP="006E2CE8">
      <w:pPr>
        <w:pStyle w:val="Titre3"/>
      </w:pPr>
      <w:bookmarkStart w:id="15" w:name="_Toc128323763"/>
      <w:r w:rsidRPr="00EE16F0">
        <w:t>Si le temps le permet …</w:t>
      </w:r>
      <w:bookmarkEnd w:id="15"/>
    </w:p>
    <w:p w14:paraId="35317C87" w14:textId="77777777" w:rsidR="00F664DF" w:rsidRDefault="00F664DF" w:rsidP="00F664DF">
      <w:pPr>
        <w:pStyle w:val="Retraitcorpsdetexte3"/>
      </w:pPr>
    </w:p>
    <w:p w14:paraId="46830B01"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2C49F58A" w14:textId="77777777" w:rsidR="0015167D" w:rsidRPr="00F664DF" w:rsidRDefault="0015167D" w:rsidP="00F664DF">
      <w:pPr>
        <w:pStyle w:val="Retraitcorpsdetexte3"/>
      </w:pPr>
    </w:p>
    <w:p w14:paraId="2C5D703F" w14:textId="77777777" w:rsidR="00753A51" w:rsidRDefault="00753A51" w:rsidP="006E2CE8">
      <w:pPr>
        <w:pStyle w:val="Titre3"/>
      </w:pPr>
      <w:bookmarkStart w:id="16" w:name="_Toc128323764"/>
      <w:r w:rsidRPr="00EE16F0">
        <w:t>Méthodes de validation des solutions</w:t>
      </w:r>
      <w:bookmarkEnd w:id="16"/>
    </w:p>
    <w:p w14:paraId="17A7F4CF" w14:textId="77777777" w:rsidR="00F664DF" w:rsidRDefault="00F664DF" w:rsidP="00F664DF">
      <w:pPr>
        <w:pStyle w:val="Retraitcorpsdetexte3"/>
      </w:pPr>
    </w:p>
    <w:p w14:paraId="21676D76"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7DF0D8E" w14:textId="77777777" w:rsidR="0015167D" w:rsidRPr="00F664DF" w:rsidRDefault="0015167D" w:rsidP="00F664DF">
      <w:pPr>
        <w:pStyle w:val="Retraitcorpsdetexte3"/>
      </w:pPr>
    </w:p>
    <w:p w14:paraId="6317B136" w14:textId="77777777" w:rsidR="00753A51" w:rsidRDefault="0076036D" w:rsidP="00E12236">
      <w:pPr>
        <w:pStyle w:val="Titre2"/>
      </w:pPr>
      <w:bookmarkStart w:id="17" w:name="_Toc128323765"/>
      <w:r>
        <w:t>Eléments</w:t>
      </w:r>
      <w:r w:rsidR="00902523">
        <w:t xml:space="preserve"> évalués</w:t>
      </w:r>
      <w:bookmarkEnd w:id="17"/>
    </w:p>
    <w:p w14:paraId="1EF66067" w14:textId="77777777" w:rsidR="00A400FD" w:rsidRDefault="00F16ADE" w:rsidP="00F16ADE">
      <w:pPr>
        <w:pStyle w:val="Informations"/>
      </w:pPr>
      <w:r>
        <w:t xml:space="preserve">Cette section </w:t>
      </w:r>
      <w:r w:rsidR="00A400FD">
        <w:t>doit être élaborée et validée avec le chef de projet.</w:t>
      </w:r>
    </w:p>
    <w:p w14:paraId="6CDD0597" w14:textId="77777777" w:rsidR="00A400FD" w:rsidRDefault="00A400FD" w:rsidP="00F16ADE">
      <w:pPr>
        <w:pStyle w:val="Informations"/>
      </w:pPr>
    </w:p>
    <w:p w14:paraId="762C5834" w14:textId="77777777" w:rsidR="00F16ADE" w:rsidRDefault="00A400FD" w:rsidP="00F16ADE">
      <w:pPr>
        <w:pStyle w:val="Informations"/>
      </w:pPr>
      <w:r>
        <w:t>Les éléments évalués peuvent être choisis dans la liste suivante :</w:t>
      </w:r>
      <w:r w:rsidR="00F16ADE">
        <w:t xml:space="preserve"> </w:t>
      </w:r>
    </w:p>
    <w:p w14:paraId="1E40C7E4" w14:textId="77777777" w:rsidR="00F664DF" w:rsidRDefault="00F664DF">
      <w:pPr>
        <w:pStyle w:val="Informations"/>
        <w:numPr>
          <w:ilvl w:val="0"/>
          <w:numId w:val="5"/>
        </w:numPr>
      </w:pPr>
      <w:r>
        <w:t>Le rapport</w:t>
      </w:r>
    </w:p>
    <w:p w14:paraId="36413931" w14:textId="77777777" w:rsidR="00F664DF" w:rsidRDefault="00F664DF">
      <w:pPr>
        <w:pStyle w:val="Informations"/>
        <w:numPr>
          <w:ilvl w:val="0"/>
          <w:numId w:val="5"/>
        </w:numPr>
      </w:pPr>
      <w:r>
        <w:t>L</w:t>
      </w:r>
      <w:r w:rsidR="005B27EF">
        <w:t>es</w:t>
      </w:r>
      <w:r>
        <w:t xml:space="preserve"> planification</w:t>
      </w:r>
      <w:r w:rsidR="005B27EF">
        <w:t>s (initiale et détaillée)</w:t>
      </w:r>
    </w:p>
    <w:p w14:paraId="7F3BCB96" w14:textId="77777777" w:rsidR="00F664DF" w:rsidRDefault="00F664DF">
      <w:pPr>
        <w:pStyle w:val="Informations"/>
        <w:numPr>
          <w:ilvl w:val="0"/>
          <w:numId w:val="5"/>
        </w:numPr>
      </w:pPr>
      <w:r>
        <w:t>Le journal de travail</w:t>
      </w:r>
    </w:p>
    <w:p w14:paraId="33FE41F0" w14:textId="77777777" w:rsidR="00F664DF" w:rsidRDefault="00F664DF">
      <w:pPr>
        <w:pStyle w:val="Informations"/>
        <w:numPr>
          <w:ilvl w:val="0"/>
          <w:numId w:val="5"/>
        </w:numPr>
      </w:pPr>
      <w:r>
        <w:t>Le</w:t>
      </w:r>
      <w:r w:rsidR="00A706B7">
        <w:t xml:space="preserve"> code et le</w:t>
      </w:r>
      <w:r>
        <w:t>s commentaires</w:t>
      </w:r>
    </w:p>
    <w:p w14:paraId="3C34652F" w14:textId="77777777" w:rsidR="00F16ADE" w:rsidRPr="007211A1" w:rsidRDefault="00F16ADE">
      <w:pPr>
        <w:pStyle w:val="Informations"/>
        <w:numPr>
          <w:ilvl w:val="0"/>
          <w:numId w:val="5"/>
        </w:numPr>
      </w:pPr>
      <w:r w:rsidRPr="007211A1">
        <w:t>Etat de fonctionnement du produit livré</w:t>
      </w:r>
    </w:p>
    <w:p w14:paraId="411AA37A" w14:textId="77777777" w:rsidR="00F664DF" w:rsidRPr="00F664DF" w:rsidRDefault="00F664DF">
      <w:pPr>
        <w:pStyle w:val="Informations"/>
        <w:numPr>
          <w:ilvl w:val="0"/>
          <w:numId w:val="5"/>
        </w:numPr>
      </w:pPr>
      <w:r>
        <w:t>Les documentations de mise en œuvre et d’utilisation</w:t>
      </w:r>
    </w:p>
    <w:p w14:paraId="35FE4C46"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77C0E1CF" w14:textId="77777777" w:rsidR="00F16ADE" w:rsidRPr="007211A1" w:rsidRDefault="00F16ADE">
      <w:pPr>
        <w:pStyle w:val="Informations"/>
        <w:numPr>
          <w:ilvl w:val="0"/>
          <w:numId w:val="5"/>
        </w:numPr>
      </w:pPr>
      <w:r w:rsidRPr="007211A1">
        <w:t>Compréhension du travail</w:t>
      </w:r>
    </w:p>
    <w:p w14:paraId="3DA3ADDF"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4B521E9A"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286CC493" w14:textId="77777777" w:rsidR="00F16ADE" w:rsidRDefault="00F16ADE">
      <w:pPr>
        <w:pStyle w:val="Informations"/>
        <w:numPr>
          <w:ilvl w:val="0"/>
          <w:numId w:val="5"/>
        </w:numPr>
      </w:pPr>
      <w:r>
        <w:t>D</w:t>
      </w:r>
      <w:r w:rsidR="00505421" w:rsidRPr="00D160DD">
        <w:t>ate de début</w:t>
      </w:r>
    </w:p>
    <w:p w14:paraId="6FBE11F1" w14:textId="77777777" w:rsidR="00F16ADE" w:rsidRDefault="00F16ADE">
      <w:pPr>
        <w:pStyle w:val="Informations"/>
        <w:numPr>
          <w:ilvl w:val="0"/>
          <w:numId w:val="5"/>
        </w:numPr>
      </w:pPr>
      <w:r>
        <w:t>D</w:t>
      </w:r>
      <w:r w:rsidR="00505421" w:rsidRPr="00D160DD">
        <w:t>ate de fin</w:t>
      </w:r>
    </w:p>
    <w:p w14:paraId="69C342E2" w14:textId="77777777" w:rsidR="00F16ADE" w:rsidRDefault="00F16ADE">
      <w:pPr>
        <w:pStyle w:val="Informations"/>
        <w:numPr>
          <w:ilvl w:val="0"/>
          <w:numId w:val="5"/>
        </w:numPr>
      </w:pPr>
      <w:r>
        <w:t>V</w:t>
      </w:r>
      <w:r w:rsidR="00505421" w:rsidRPr="00D160DD">
        <w:t>acances et congés</w:t>
      </w:r>
    </w:p>
    <w:p w14:paraId="02E9CD85" w14:textId="77777777" w:rsidR="00F16ADE" w:rsidRDefault="00F16ADE">
      <w:pPr>
        <w:pStyle w:val="Informations"/>
        <w:numPr>
          <w:ilvl w:val="0"/>
          <w:numId w:val="5"/>
        </w:numPr>
      </w:pPr>
      <w:r>
        <w:t>Nombre d’heures par semaine dédiées au projet</w:t>
      </w:r>
    </w:p>
    <w:p w14:paraId="5E7E0CA1" w14:textId="77777777" w:rsidR="00F16ADE" w:rsidRDefault="00F16ADE" w:rsidP="0076036D">
      <w:pPr>
        <w:pStyle w:val="Informations"/>
      </w:pPr>
    </w:p>
    <w:p w14:paraId="24B767DD" w14:textId="77777777" w:rsidR="00F16ADE" w:rsidRDefault="00F16ADE" w:rsidP="0076036D">
      <w:pPr>
        <w:pStyle w:val="Informations"/>
      </w:pPr>
      <w:r>
        <w:t>On propose ensuite une découpe en sprints. Pour chaque sprint, on spécifie :</w:t>
      </w:r>
    </w:p>
    <w:p w14:paraId="2B185EEE" w14:textId="77777777" w:rsidR="00F16ADE" w:rsidRDefault="00F16ADE">
      <w:pPr>
        <w:pStyle w:val="Informations"/>
        <w:numPr>
          <w:ilvl w:val="0"/>
          <w:numId w:val="6"/>
        </w:numPr>
      </w:pPr>
      <w:r>
        <w:t>Le but du sprint</w:t>
      </w:r>
    </w:p>
    <w:p w14:paraId="60FE9B8A" w14:textId="77777777" w:rsidR="00F16ADE" w:rsidRDefault="00F16ADE">
      <w:pPr>
        <w:pStyle w:val="Informations"/>
        <w:numPr>
          <w:ilvl w:val="0"/>
          <w:numId w:val="6"/>
        </w:numPr>
      </w:pPr>
      <w:r>
        <w:t>La date/heure de la sprint review</w:t>
      </w:r>
    </w:p>
    <w:p w14:paraId="22A1D720" w14:textId="77777777" w:rsidR="00F16ADE" w:rsidRDefault="00F16ADE" w:rsidP="00F16ADE">
      <w:pPr>
        <w:pStyle w:val="Informations"/>
      </w:pPr>
    </w:p>
    <w:p w14:paraId="35C69FDF"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1FEFFF29" w14:textId="77777777" w:rsidR="00A400FD" w:rsidRDefault="00A400FD" w:rsidP="00A400FD">
      <w:pPr>
        <w:pStyle w:val="Retraitcorpsdetexte"/>
      </w:pPr>
      <w:bookmarkStart w:id="22" w:name="_Toc532179959"/>
      <w:bookmarkStart w:id="23" w:name="_Toc165969643"/>
    </w:p>
    <w:p w14:paraId="53A0F661" w14:textId="77777777" w:rsidR="00E12236" w:rsidRDefault="00E12236" w:rsidP="00E12236">
      <w:pPr>
        <w:pStyle w:val="Titre2"/>
      </w:pPr>
      <w:bookmarkStart w:id="24" w:name="_Toc128323768"/>
      <w:r>
        <w:t>Salle de Gym Salle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1106C7A9" w14:textId="77777777" w:rsidTr="00E90B87">
        <w:tc>
          <w:tcPr>
            <w:tcW w:w="0" w:type="auto"/>
          </w:tcPr>
          <w:p w14:paraId="6118D741" w14:textId="77777777" w:rsidR="00E12236" w:rsidRDefault="00E12236" w:rsidP="00E90B87">
            <w:r>
              <w:t>En tant qu'élève  Je veux une salle de gym dans le nouveaux bâtiment en salle D06 Pour que les élèves puissent se dépenser si il le veulent.</w:t>
            </w:r>
          </w:p>
        </w:tc>
      </w:tr>
      <w:tr w:rsidR="00E12236" w14:paraId="1C8B4D54" w14:textId="77777777" w:rsidTr="00E90B87">
        <w:tc>
          <w:tcPr>
            <w:tcW w:w="0" w:type="auto"/>
          </w:tcPr>
          <w:p w14:paraId="4C265936"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05"/>
              <w:gridCol w:w="6535"/>
            </w:tblGrid>
            <w:tr w:rsidR="00E12236" w14:paraId="74E6C0E6" w14:textId="77777777" w:rsidTr="00E90B87">
              <w:tc>
                <w:tcPr>
                  <w:tcW w:w="0" w:type="auto"/>
                </w:tcPr>
                <w:p w14:paraId="76395D02" w14:textId="77777777" w:rsidR="00E12236" w:rsidRDefault="00E12236" w:rsidP="00E90B87">
                  <w:r>
                    <w:t>Crossfit Bars</w:t>
                  </w:r>
                </w:p>
              </w:tc>
              <w:tc>
                <w:tcPr>
                  <w:tcW w:w="0" w:type="auto"/>
                </w:tcPr>
                <w:p w14:paraId="11B20140" w14:textId="77777777" w:rsidR="00E12236" w:rsidRDefault="00E12236" w:rsidP="00E90B87">
                  <w:r>
                    <w:t>1 Set de crossfit bars  Pour les personne qui aime faire des tractions et des muscle ups et garder un corps plutôt athletic</w:t>
                  </w:r>
                </w:p>
              </w:tc>
            </w:tr>
            <w:tr w:rsidR="00E12236" w14:paraId="1C34D61B" w14:textId="77777777" w:rsidTr="00E90B87">
              <w:tc>
                <w:tcPr>
                  <w:tcW w:w="0" w:type="auto"/>
                </w:tcPr>
                <w:p w14:paraId="538330CA" w14:textId="77777777" w:rsidR="00E12236" w:rsidRDefault="00E12236" w:rsidP="00E90B87">
                  <w:r>
                    <w:t>2 machine à squat poids libres</w:t>
                  </w:r>
                </w:p>
              </w:tc>
              <w:tc>
                <w:tcPr>
                  <w:tcW w:w="0" w:type="auto"/>
                </w:tcPr>
                <w:p w14:paraId="6AF38B53" w14:textId="77777777" w:rsidR="00E12236" w:rsidRDefault="00E12236" w:rsidP="00E90B87">
                  <w:r>
                    <w:t>il me faut 2 machines à squat libres (Pas de smith machines/ squat assisté) avec de la protection au sol pour les deadlifts. placés la ou il y a de la place.</w:t>
                  </w:r>
                </w:p>
              </w:tc>
            </w:tr>
            <w:tr w:rsidR="00E12236" w14:paraId="4F4D3FD3" w14:textId="77777777" w:rsidTr="00E90B87">
              <w:tc>
                <w:tcPr>
                  <w:tcW w:w="0" w:type="auto"/>
                </w:tcPr>
                <w:p w14:paraId="32069377" w14:textId="77777777" w:rsidR="00E12236" w:rsidRDefault="00E12236" w:rsidP="00E90B87">
                  <w:r>
                    <w:lastRenderedPageBreak/>
                    <w:t>2 Bench Racs</w:t>
                  </w:r>
                </w:p>
              </w:tc>
              <w:tc>
                <w:tcPr>
                  <w:tcW w:w="0" w:type="auto"/>
                </w:tcPr>
                <w:p w14:paraId="415404E9" w14:textId="77777777" w:rsidR="00E12236" w:rsidRDefault="00E12236" w:rsidP="00E90B87">
                  <w:r>
                    <w:t>il y a 2 racs de bench press avec les protections sur les côté pour ne pas prendre de risques en solo.</w:t>
                  </w:r>
                </w:p>
              </w:tc>
            </w:tr>
            <w:tr w:rsidR="00E12236" w14:paraId="583AE9E4" w14:textId="77777777" w:rsidTr="00E90B87">
              <w:tc>
                <w:tcPr>
                  <w:tcW w:w="0" w:type="auto"/>
                </w:tcPr>
                <w:p w14:paraId="6196720B" w14:textId="77777777" w:rsidR="00E12236" w:rsidRDefault="00E12236" w:rsidP="00E90B87">
                  <w:r>
                    <w:t>4 bancs</w:t>
                  </w:r>
                </w:p>
              </w:tc>
              <w:tc>
                <w:tcPr>
                  <w:tcW w:w="0" w:type="auto"/>
                </w:tcPr>
                <w:p w14:paraId="63A1FB84" w14:textId="77777777" w:rsidR="00E12236" w:rsidRDefault="00E12236" w:rsidP="00E90B87">
                  <w:r>
                    <w:t>Il faut 4 bancs de base répartis pour que les personnes puisse faire des exercices divers dessus</w:t>
                  </w:r>
                </w:p>
              </w:tc>
            </w:tr>
            <w:tr w:rsidR="00E12236" w14:paraId="6E9FDB7D" w14:textId="77777777" w:rsidTr="00E90B87">
              <w:tc>
                <w:tcPr>
                  <w:tcW w:w="0" w:type="auto"/>
                </w:tcPr>
                <w:p w14:paraId="672BC217" w14:textId="77777777" w:rsidR="00E12236" w:rsidRDefault="00E12236" w:rsidP="00E90B87">
                  <w:r>
                    <w:t>2 vélos de spinning</w:t>
                  </w:r>
                </w:p>
              </w:tc>
              <w:tc>
                <w:tcPr>
                  <w:tcW w:w="0" w:type="auto"/>
                </w:tcPr>
                <w:p w14:paraId="14C1ECA3" w14:textId="77777777" w:rsidR="00E12236" w:rsidRDefault="00E12236" w:rsidP="00E90B87">
                  <w:r>
                    <w:t>Il faut 2 vélo de spinning pour que les personnes puisse faire des exercices de stamina</w:t>
                  </w:r>
                </w:p>
              </w:tc>
            </w:tr>
            <w:tr w:rsidR="00E12236" w14:paraId="60DA8F8D" w14:textId="77777777" w:rsidTr="00E90B87">
              <w:tc>
                <w:tcPr>
                  <w:tcW w:w="0" w:type="auto"/>
                </w:tcPr>
                <w:p w14:paraId="05B4460C" w14:textId="77777777" w:rsidR="00E12236" w:rsidRDefault="00E12236" w:rsidP="00E90B87">
                  <w:r>
                    <w:t>2 tapis roulans</w:t>
                  </w:r>
                </w:p>
              </w:tc>
              <w:tc>
                <w:tcPr>
                  <w:tcW w:w="0" w:type="auto"/>
                </w:tcPr>
                <w:p w14:paraId="6FEFE2BE" w14:textId="77777777" w:rsidR="00E12236" w:rsidRDefault="00E12236" w:rsidP="00E90B87">
                  <w:r>
                    <w:t>Il faut 2 tapis roulants pour d'autres exercices de stamina</w:t>
                  </w:r>
                </w:p>
              </w:tc>
            </w:tr>
            <w:tr w:rsidR="00E12236" w14:paraId="4936E594" w14:textId="77777777" w:rsidTr="00E90B87">
              <w:tc>
                <w:tcPr>
                  <w:tcW w:w="0" w:type="auto"/>
                </w:tcPr>
                <w:p w14:paraId="3BC2103B" w14:textId="77777777" w:rsidR="00E12236" w:rsidRDefault="00E12236" w:rsidP="00E90B87">
                  <w:r>
                    <w:t>1 grands rack à poids</w:t>
                  </w:r>
                </w:p>
              </w:tc>
              <w:tc>
                <w:tcPr>
                  <w:tcW w:w="0" w:type="auto"/>
                </w:tcPr>
                <w:p w14:paraId="1EF57284" w14:textId="77777777" w:rsidR="00E12236" w:rsidRDefault="00E12236" w:rsidP="00E90B87">
                  <w:r>
                    <w:t>1 grand rack à poids pour pleins d'exercices divers avec des poids.</w:t>
                  </w:r>
                </w:p>
              </w:tc>
            </w:tr>
            <w:tr w:rsidR="00E12236" w14:paraId="6FC04727" w14:textId="77777777" w:rsidTr="00E90B87">
              <w:tc>
                <w:tcPr>
                  <w:tcW w:w="0" w:type="auto"/>
                </w:tcPr>
                <w:p w14:paraId="5A123E5F" w14:textId="77777777" w:rsidR="00E12236" w:rsidRDefault="00E12236" w:rsidP="00E90B87">
                  <w:r>
                    <w:t>1 machine à cables</w:t>
                  </w:r>
                </w:p>
              </w:tc>
              <w:tc>
                <w:tcPr>
                  <w:tcW w:w="0" w:type="auto"/>
                </w:tcPr>
                <w:p w14:paraId="08EFBA07" w14:textId="77777777" w:rsidR="00E12236" w:rsidRDefault="00E12236" w:rsidP="00E90B87">
                  <w:r>
                    <w:t>la machine doit permettre le maximum d'exercices possible elle doit avoir le maximum d'attachements possible</w:t>
                  </w:r>
                </w:p>
              </w:tc>
            </w:tr>
            <w:tr w:rsidR="00E12236" w14:paraId="3CEB302B" w14:textId="77777777" w:rsidTr="00E90B87">
              <w:tc>
                <w:tcPr>
                  <w:tcW w:w="0" w:type="auto"/>
                </w:tcPr>
                <w:p w14:paraId="3E768E3E" w14:textId="77777777" w:rsidR="00E12236" w:rsidRDefault="00E12236" w:rsidP="00E90B87">
                  <w:r>
                    <w:t>1 machine à adductor/abductors</w:t>
                  </w:r>
                </w:p>
              </w:tc>
              <w:tc>
                <w:tcPr>
                  <w:tcW w:w="0" w:type="auto"/>
                </w:tcPr>
                <w:p w14:paraId="653BA9BA" w14:textId="77777777" w:rsidR="00E12236" w:rsidRDefault="00E12236" w:rsidP="00E90B87">
                  <w:r>
                    <w:t>1 machine interchangeable qui fait les exercices d'entre jambe et les exercice extérieur de l'entre jambe</w:t>
                  </w:r>
                </w:p>
              </w:tc>
            </w:tr>
            <w:tr w:rsidR="00E12236" w14:paraId="40B81BB5" w14:textId="77777777" w:rsidTr="00E90B87">
              <w:tc>
                <w:tcPr>
                  <w:tcW w:w="0" w:type="auto"/>
                </w:tcPr>
                <w:p w14:paraId="25A3B52B" w14:textId="77777777" w:rsidR="00E12236" w:rsidRDefault="00E12236" w:rsidP="00E90B87">
                  <w:r>
                    <w:t>Miroirs</w:t>
                  </w:r>
                </w:p>
              </w:tc>
              <w:tc>
                <w:tcPr>
                  <w:tcW w:w="0" w:type="auto"/>
                </w:tcPr>
                <w:p w14:paraId="1469FA68" w14:textId="77777777" w:rsidR="00E12236" w:rsidRDefault="00E12236" w:rsidP="00E90B87">
                  <w:r>
                    <w:t>Cette salle de gym doit aussi avoir des miroir devant le rack de poids pour que les utilisateur puissent vérifier leur forme.</w:t>
                  </w:r>
                </w:p>
              </w:tc>
            </w:tr>
            <w:tr w:rsidR="00E12236" w14:paraId="1241352F" w14:textId="77777777" w:rsidTr="00E90B87">
              <w:tc>
                <w:tcPr>
                  <w:tcW w:w="0" w:type="auto"/>
                </w:tcPr>
                <w:p w14:paraId="720BC3DF" w14:textId="77777777" w:rsidR="00E12236" w:rsidRDefault="00E12236" w:rsidP="00E90B87">
                  <w:r>
                    <w:t>baie vitrée</w:t>
                  </w:r>
                </w:p>
              </w:tc>
              <w:tc>
                <w:tcPr>
                  <w:tcW w:w="0" w:type="auto"/>
                </w:tcPr>
                <w:p w14:paraId="4866290A" w14:textId="77777777" w:rsidR="00E12236" w:rsidRDefault="00E12236" w:rsidP="00E90B87">
                  <w:r>
                    <w:t>Pour de la lumière naturelle il y aura une grande baie vitrée dans cette salle</w:t>
                  </w:r>
                </w:p>
              </w:tc>
            </w:tr>
            <w:tr w:rsidR="00E12236" w14:paraId="3B0622D2" w14:textId="77777777" w:rsidTr="00E90B87">
              <w:tc>
                <w:tcPr>
                  <w:tcW w:w="0" w:type="auto"/>
                </w:tcPr>
                <w:p w14:paraId="6AA209AA" w14:textId="77777777" w:rsidR="00E12236" w:rsidRDefault="00E12236" w:rsidP="00E90B87">
                  <w:r>
                    <w:t>Produits</w:t>
                  </w:r>
                </w:p>
              </w:tc>
              <w:tc>
                <w:tcPr>
                  <w:tcW w:w="0" w:type="auto"/>
                </w:tcPr>
                <w:p w14:paraId="6559A46F" w14:textId="77777777" w:rsidR="00E12236" w:rsidRDefault="00E12236" w:rsidP="00E90B87">
                  <w:r>
                    <w:t>Mettre à disposition des produits pour nettoyer les machines après utilisation.</w:t>
                  </w:r>
                </w:p>
              </w:tc>
            </w:tr>
            <w:tr w:rsidR="00E12236" w14:paraId="39C45F0F" w14:textId="77777777" w:rsidTr="00E90B87">
              <w:tc>
                <w:tcPr>
                  <w:tcW w:w="0" w:type="auto"/>
                </w:tcPr>
                <w:p w14:paraId="7572ACB9" w14:textId="77777777" w:rsidR="00E12236" w:rsidRDefault="00E12236" w:rsidP="00E90B87">
                  <w:r>
                    <w:t>Kettle bell rack</w:t>
                  </w:r>
                </w:p>
              </w:tc>
              <w:tc>
                <w:tcPr>
                  <w:tcW w:w="0" w:type="auto"/>
                </w:tcPr>
                <w:p w14:paraId="4B593EA0" w14:textId="77777777" w:rsidR="00E12236" w:rsidRDefault="00E12236" w:rsidP="00E90B87">
                  <w:r>
                    <w:t>une rack des poids des cloches car on peut faires de bons exercices avec</w:t>
                  </w:r>
                </w:p>
              </w:tc>
            </w:tr>
            <w:tr w:rsidR="00E12236" w14:paraId="78264336" w14:textId="77777777" w:rsidTr="00E90B87">
              <w:tc>
                <w:tcPr>
                  <w:tcW w:w="0" w:type="auto"/>
                </w:tcPr>
                <w:p w14:paraId="3D7FA19C" w14:textId="77777777" w:rsidR="00E12236" w:rsidRDefault="00E12236" w:rsidP="00E90B87">
                  <w:r>
                    <w:t>ballons de joga</w:t>
                  </w:r>
                </w:p>
              </w:tc>
              <w:tc>
                <w:tcPr>
                  <w:tcW w:w="0" w:type="auto"/>
                </w:tcPr>
                <w:p w14:paraId="6467AB5F" w14:textId="77777777" w:rsidR="00E12236" w:rsidRDefault="00E12236" w:rsidP="00E90B87">
                  <w:r>
                    <w:t>2 ballons de joga pour ceux qui veulent</w:t>
                  </w:r>
                </w:p>
              </w:tc>
            </w:tr>
            <w:tr w:rsidR="00E12236" w14:paraId="1BF16BD1" w14:textId="77777777" w:rsidTr="00E90B87">
              <w:tc>
                <w:tcPr>
                  <w:tcW w:w="0" w:type="auto"/>
                </w:tcPr>
                <w:p w14:paraId="6EED5770" w14:textId="77777777" w:rsidR="00E12236" w:rsidRDefault="00E12236" w:rsidP="00E90B87">
                  <w:r>
                    <w:t>5 tapis de joga</w:t>
                  </w:r>
                </w:p>
              </w:tc>
              <w:tc>
                <w:tcPr>
                  <w:tcW w:w="0" w:type="auto"/>
                </w:tcPr>
                <w:p w14:paraId="22406863" w14:textId="77777777" w:rsidR="00E12236" w:rsidRDefault="00E12236" w:rsidP="00E90B87">
                  <w:r>
                    <w:t>5 tapis de joga stockes vers les ballons des joga</w:t>
                  </w:r>
                </w:p>
              </w:tc>
            </w:tr>
            <w:tr w:rsidR="00E12236" w14:paraId="5E95622E" w14:textId="77777777" w:rsidTr="00E90B87">
              <w:tc>
                <w:tcPr>
                  <w:tcW w:w="0" w:type="auto"/>
                </w:tcPr>
                <w:p w14:paraId="17C20034" w14:textId="77777777" w:rsidR="00E12236" w:rsidRDefault="00E12236" w:rsidP="00E90B87">
                  <w:r>
                    <w:t>leg curl machine</w:t>
                  </w:r>
                </w:p>
              </w:tc>
              <w:tc>
                <w:tcPr>
                  <w:tcW w:w="0" w:type="auto"/>
                </w:tcPr>
                <w:p w14:paraId="088E851D" w14:textId="77777777" w:rsidR="00E12236" w:rsidRDefault="00E12236" w:rsidP="00E90B87">
                  <w:r>
                    <w:t>1 machine de leg curl</w:t>
                  </w:r>
                </w:p>
              </w:tc>
            </w:tr>
            <w:tr w:rsidR="00E12236" w14:paraId="10CD02A7" w14:textId="77777777" w:rsidTr="00E90B87">
              <w:tc>
                <w:tcPr>
                  <w:tcW w:w="0" w:type="auto"/>
                </w:tcPr>
                <w:p w14:paraId="23E464D7" w14:textId="77777777" w:rsidR="00E12236" w:rsidRDefault="00E12236" w:rsidP="00E90B87">
                  <w:r>
                    <w:t>leg extension machine</w:t>
                  </w:r>
                </w:p>
              </w:tc>
              <w:tc>
                <w:tcPr>
                  <w:tcW w:w="0" w:type="auto"/>
                </w:tcPr>
                <w:p w14:paraId="0BFD55B0" w14:textId="77777777" w:rsidR="00E12236" w:rsidRDefault="00E12236" w:rsidP="00E90B87">
                  <w:r>
                    <w:t>1 machine de leg extension</w:t>
                  </w:r>
                </w:p>
              </w:tc>
            </w:tr>
          </w:tbl>
          <w:p w14:paraId="23EB7F9C" w14:textId="77777777" w:rsidR="00E12236" w:rsidRDefault="00E12236" w:rsidP="00E90B87"/>
        </w:tc>
      </w:tr>
    </w:tbl>
    <w:p w14:paraId="27225833" w14:textId="77777777" w:rsidR="00E12236" w:rsidRDefault="00E12236" w:rsidP="00E12236"/>
    <w:p w14:paraId="6B9E5758" w14:textId="77777777" w:rsidR="00E12236" w:rsidRDefault="00E12236" w:rsidP="00E12236">
      <w:pPr>
        <w:pStyle w:val="Titre2"/>
      </w:pPr>
      <w:r>
        <w:t>DUSH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22E5A3F2" w14:textId="77777777" w:rsidTr="00E90B87">
        <w:tc>
          <w:tcPr>
            <w:tcW w:w="0" w:type="auto"/>
          </w:tcPr>
          <w:p w14:paraId="3489BB5D" w14:textId="77777777" w:rsidR="00E12236" w:rsidRDefault="00E12236" w:rsidP="00E90B87">
            <w:r>
              <w:t>En étant un élève de l'ETML, Je veux des douches Pour me laver après être allé en salle de sport</w:t>
            </w:r>
          </w:p>
        </w:tc>
      </w:tr>
      <w:tr w:rsidR="00E12236" w14:paraId="49B53092" w14:textId="77777777" w:rsidTr="00E90B87">
        <w:tc>
          <w:tcPr>
            <w:tcW w:w="0" w:type="auto"/>
          </w:tcPr>
          <w:p w14:paraId="5ECF477D"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196"/>
              <w:gridCol w:w="6844"/>
            </w:tblGrid>
            <w:tr w:rsidR="00E12236" w14:paraId="49C0377B" w14:textId="77777777" w:rsidTr="00E90B87">
              <w:tc>
                <w:tcPr>
                  <w:tcW w:w="0" w:type="auto"/>
                </w:tcPr>
                <w:p w14:paraId="50F678AD" w14:textId="77777777" w:rsidR="00E12236" w:rsidRDefault="00E12236" w:rsidP="00E90B87">
                  <w:r>
                    <w:t>emplacement</w:t>
                  </w:r>
                </w:p>
              </w:tc>
              <w:tc>
                <w:tcPr>
                  <w:tcW w:w="0" w:type="auto"/>
                </w:tcPr>
                <w:p w14:paraId="1A805EC4" w14:textId="77777777" w:rsidR="00E12236" w:rsidRDefault="00E12236" w:rsidP="00E90B87">
                  <w:r>
                    <w:t>les douches + vestiaire sont dans la salle D08</w:t>
                  </w:r>
                </w:p>
              </w:tc>
            </w:tr>
            <w:tr w:rsidR="00E12236" w14:paraId="1DDB43D5" w14:textId="77777777" w:rsidTr="00E90B87">
              <w:tc>
                <w:tcPr>
                  <w:tcW w:w="0" w:type="auto"/>
                </w:tcPr>
                <w:p w14:paraId="6E1D3EF3" w14:textId="77777777" w:rsidR="00E12236" w:rsidRDefault="00E12236" w:rsidP="00E90B87">
                  <w:r>
                    <w:t>2) Les douches et le vestiaire seront séparé d'un mur</w:t>
                  </w:r>
                </w:p>
              </w:tc>
              <w:tc>
                <w:tcPr>
                  <w:tcW w:w="0" w:type="auto"/>
                </w:tcPr>
                <w:p w14:paraId="7304E53D" w14:textId="77777777" w:rsidR="00E12236" w:rsidRDefault="00E12236" w:rsidP="00E90B87">
                  <w:r>
                    <w:t>un mur de 8m  de long partant du milieu de la largeur orienté dans le sens de la longueur séparent le vestiaire des douches.</w:t>
                  </w:r>
                </w:p>
              </w:tc>
            </w:tr>
            <w:tr w:rsidR="00E12236" w14:paraId="6852A8DC" w14:textId="77777777" w:rsidTr="00E90B87">
              <w:tc>
                <w:tcPr>
                  <w:tcW w:w="0" w:type="auto"/>
                </w:tcPr>
                <w:p w14:paraId="7FC600CA" w14:textId="77777777" w:rsidR="00E12236" w:rsidRDefault="00E12236" w:rsidP="00E90B87">
                  <w:r>
                    <w:t>3) Evacuation</w:t>
                  </w:r>
                </w:p>
              </w:tc>
              <w:tc>
                <w:tcPr>
                  <w:tcW w:w="0" w:type="auto"/>
                </w:tcPr>
                <w:p w14:paraId="6A195159" w14:textId="77777777" w:rsidR="00E12236" w:rsidRDefault="00E12236" w:rsidP="00E90B87">
                  <w:r>
                    <w:t>Des grilles d'évacuation d'eau sont présente en 18/3; en 18/5 et en 14/4</w:t>
                  </w:r>
                </w:p>
              </w:tc>
            </w:tr>
            <w:tr w:rsidR="00E12236" w14:paraId="08598D18" w14:textId="77777777" w:rsidTr="00E90B87">
              <w:tc>
                <w:tcPr>
                  <w:tcW w:w="0" w:type="auto"/>
                </w:tcPr>
                <w:p w14:paraId="4624DE7B" w14:textId="77777777" w:rsidR="00E12236" w:rsidRDefault="00E12236" w:rsidP="00E90B87">
                  <w:r>
                    <w:t>4)bancs</w:t>
                  </w:r>
                </w:p>
              </w:tc>
              <w:tc>
                <w:tcPr>
                  <w:tcW w:w="0" w:type="auto"/>
                </w:tcPr>
                <w:p w14:paraId="0F77F75E" w14:textId="77777777" w:rsidR="00E12236" w:rsidRDefault="00E12236" w:rsidP="00E90B87">
                  <w:r>
                    <w:t>des bancs sont disponible le long du mur des douche côté vestiaire et en face de celui-ci</w:t>
                  </w:r>
                </w:p>
              </w:tc>
            </w:tr>
            <w:tr w:rsidR="00E12236" w14:paraId="341939CA" w14:textId="77777777" w:rsidTr="00E90B87">
              <w:tc>
                <w:tcPr>
                  <w:tcW w:w="0" w:type="auto"/>
                </w:tcPr>
                <w:p w14:paraId="6E86912E" w14:textId="77777777" w:rsidR="00E12236" w:rsidRDefault="00E12236" w:rsidP="00E90B87">
                  <w:r>
                    <w:t>5) crochets</w:t>
                  </w:r>
                </w:p>
              </w:tc>
              <w:tc>
                <w:tcPr>
                  <w:tcW w:w="0" w:type="auto"/>
                </w:tcPr>
                <w:p w14:paraId="3B7C8C25" w14:textId="77777777" w:rsidR="00E12236" w:rsidRDefault="00E12236" w:rsidP="00E90B87">
                  <w:r>
                    <w:t>Des crochets de l'ordre de 4 par bancs sont disposés en dessus des bancs</w:t>
                  </w:r>
                </w:p>
              </w:tc>
            </w:tr>
            <w:tr w:rsidR="00E12236" w14:paraId="7A346DBA" w14:textId="77777777" w:rsidTr="00E90B87">
              <w:tc>
                <w:tcPr>
                  <w:tcW w:w="0" w:type="auto"/>
                </w:tcPr>
                <w:p w14:paraId="46CAC5C3" w14:textId="77777777" w:rsidR="00E12236" w:rsidRDefault="00E12236" w:rsidP="00E90B87">
                  <w:r>
                    <w:t>6) robinets de douche</w:t>
                  </w:r>
                </w:p>
              </w:tc>
              <w:tc>
                <w:tcPr>
                  <w:tcW w:w="0" w:type="auto"/>
                </w:tcPr>
                <w:p w14:paraId="6C119956" w14:textId="77777777" w:rsidR="00E12236" w:rsidRDefault="00E12236" w:rsidP="00E90B87">
                  <w:r>
                    <w:t>dans les douches, il y aura des sorties d'eau tous les 1m50 disposés à 2m du sol. Ils doivent être uniquement du côté mur extérieur. pas sur le mur de séparation.</w:t>
                  </w:r>
                </w:p>
              </w:tc>
            </w:tr>
            <w:tr w:rsidR="00E12236" w14:paraId="7DA4B8B3" w14:textId="77777777" w:rsidTr="00E90B87">
              <w:tc>
                <w:tcPr>
                  <w:tcW w:w="0" w:type="auto"/>
                </w:tcPr>
                <w:p w14:paraId="48627194" w14:textId="77777777" w:rsidR="00E12236" w:rsidRDefault="00E12236" w:rsidP="00E90B87">
                  <w:r>
                    <w:t>7) boutons</w:t>
                  </w:r>
                </w:p>
              </w:tc>
              <w:tc>
                <w:tcPr>
                  <w:tcW w:w="0" w:type="auto"/>
                </w:tcPr>
                <w:p w14:paraId="03AC2219" w14:textId="77777777" w:rsidR="00E12236" w:rsidRDefault="00E12236" w:rsidP="00E90B87">
                  <w:r>
                    <w:t>en dessous de chaque sortie d'eau, se trouve un bouton avec lequel on peut régler la chaleur en le tournant ou actionner la douche en appuyant dessus. chaque bouton doit se situer à 1m du sol et il n'y en a qu'un par sortie d'eau.</w:t>
                  </w:r>
                </w:p>
              </w:tc>
            </w:tr>
            <w:tr w:rsidR="00E12236" w14:paraId="6E15CC87" w14:textId="77777777" w:rsidTr="00E90B87">
              <w:tc>
                <w:tcPr>
                  <w:tcW w:w="0" w:type="auto"/>
                </w:tcPr>
                <w:p w14:paraId="334E9DE5" w14:textId="77777777" w:rsidR="00E12236" w:rsidRDefault="00E12236" w:rsidP="00E90B87">
                  <w:r>
                    <w:t>8) lumière</w:t>
                  </w:r>
                </w:p>
              </w:tc>
              <w:tc>
                <w:tcPr>
                  <w:tcW w:w="0" w:type="auto"/>
                </w:tcPr>
                <w:p w14:paraId="6A0C1F33" w14:textId="77777777" w:rsidR="00E12236" w:rsidRDefault="00E12236" w:rsidP="00E90B87">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E12236" w14:paraId="2F930085" w14:textId="77777777" w:rsidTr="00E90B87">
              <w:tc>
                <w:tcPr>
                  <w:tcW w:w="0" w:type="auto"/>
                </w:tcPr>
                <w:p w14:paraId="5554518D" w14:textId="77777777" w:rsidR="00E12236" w:rsidRDefault="00E12236" w:rsidP="00E90B87">
                  <w:r>
                    <w:t>9)sol et murs</w:t>
                  </w:r>
                </w:p>
              </w:tc>
              <w:tc>
                <w:tcPr>
                  <w:tcW w:w="0" w:type="auto"/>
                </w:tcPr>
                <w:p w14:paraId="1EC96777" w14:textId="77777777" w:rsidR="00E12236" w:rsidRDefault="00E12236" w:rsidP="00E90B87">
                  <w:r>
                    <w:t>les murs sont fait de carreaux blancs de 30cm par 30cm et les sols sont eux fait de carreaux de la même couleur mais en 5cm par 5cm.</w:t>
                  </w:r>
                </w:p>
              </w:tc>
            </w:tr>
            <w:tr w:rsidR="00E12236" w14:paraId="2099F8D0" w14:textId="77777777" w:rsidTr="00E90B87">
              <w:tc>
                <w:tcPr>
                  <w:tcW w:w="0" w:type="auto"/>
                </w:tcPr>
                <w:p w14:paraId="3587C250" w14:textId="77777777" w:rsidR="00E12236" w:rsidRDefault="00E12236" w:rsidP="00E90B87">
                  <w:r>
                    <w:t>10) porte</w:t>
                  </w:r>
                </w:p>
              </w:tc>
              <w:tc>
                <w:tcPr>
                  <w:tcW w:w="0" w:type="auto"/>
                </w:tcPr>
                <w:p w14:paraId="3436424B" w14:textId="77777777" w:rsidR="00E12236" w:rsidRDefault="00E12236" w:rsidP="00E90B87">
                  <w:r>
                    <w:t>la porte d'entrée du vestiaire se situe dans le mur de l'entrée à 1m du mur couloir.</w:t>
                  </w:r>
                </w:p>
              </w:tc>
            </w:tr>
          </w:tbl>
          <w:p w14:paraId="4DEAF491" w14:textId="77777777" w:rsidR="00E12236" w:rsidRDefault="00E12236" w:rsidP="00E90B87"/>
        </w:tc>
      </w:tr>
    </w:tbl>
    <w:p w14:paraId="47153F55" w14:textId="77777777" w:rsidR="00E12236" w:rsidRDefault="00E12236" w:rsidP="00E12236"/>
    <w:p w14:paraId="152B881B" w14:textId="77777777" w:rsidR="00E12236" w:rsidRDefault="00E12236" w:rsidP="00E12236">
      <w:pPr>
        <w:pStyle w:val="Titre2"/>
      </w:pPr>
      <w:r>
        <w:t>(1)restaurant sue le toit )   *2 User stories différents*    ( 2)terrasse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2AEB615A" w14:textId="77777777" w:rsidTr="00E90B87">
        <w:tc>
          <w:tcPr>
            <w:tcW w:w="0" w:type="auto"/>
          </w:tcPr>
          <w:p w14:paraId="421140AF" w14:textId="77777777" w:rsidR="00E12236" w:rsidRDefault="00E12236" w:rsidP="00E90B87">
            <w:r>
              <w:t>En étant un élève de l'ETML, Je veux un bon endroit pour manger Pouvoir manger dans un endroit frais, pour gagner de la place dans ce bâtiment .</w:t>
            </w:r>
          </w:p>
        </w:tc>
      </w:tr>
      <w:tr w:rsidR="00E12236" w14:paraId="4CB8843E" w14:textId="77777777" w:rsidTr="00E90B87">
        <w:tc>
          <w:tcPr>
            <w:tcW w:w="0" w:type="auto"/>
          </w:tcPr>
          <w:p w14:paraId="23028321"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679"/>
              <w:gridCol w:w="6361"/>
            </w:tblGrid>
            <w:tr w:rsidR="00E12236" w14:paraId="3C1F88DF" w14:textId="77777777" w:rsidTr="00E90B87">
              <w:tc>
                <w:tcPr>
                  <w:tcW w:w="0" w:type="auto"/>
                </w:tcPr>
                <w:p w14:paraId="326D3CC4" w14:textId="77777777" w:rsidR="00E12236" w:rsidRDefault="00E12236" w:rsidP="00E90B87">
                  <w:r>
                    <w:t>plantes</w:t>
                  </w:r>
                </w:p>
              </w:tc>
              <w:tc>
                <w:tcPr>
                  <w:tcW w:w="0" w:type="auto"/>
                </w:tcPr>
                <w:p w14:paraId="23C0F263" w14:textId="77777777" w:rsidR="00E12236" w:rsidRDefault="00E12236" w:rsidP="00E90B87">
                  <w:r>
                    <w:t>1) sur cette terrasse il y a des plantes(4 arbes, 4palmes,20 fleurs)autour des coins repas.</w:t>
                  </w:r>
                </w:p>
              </w:tc>
            </w:tr>
            <w:tr w:rsidR="00E12236" w14:paraId="365F5ECD" w14:textId="77777777" w:rsidTr="00E90B87">
              <w:tc>
                <w:tcPr>
                  <w:tcW w:w="0" w:type="auto"/>
                </w:tcPr>
                <w:p w14:paraId="20D2A2BD" w14:textId="77777777" w:rsidR="00E12236" w:rsidRDefault="00E12236" w:rsidP="00E90B87">
                  <w:r>
                    <w:t>parasols</w:t>
                  </w:r>
                </w:p>
              </w:tc>
              <w:tc>
                <w:tcPr>
                  <w:tcW w:w="0" w:type="auto"/>
                </w:tcPr>
                <w:p w14:paraId="4BB9EA53" w14:textId="77777777" w:rsidR="00E12236" w:rsidRDefault="00E12236" w:rsidP="00E90B87">
                  <w:r>
                    <w:t>2) sur cette terrasse il y a plusieurs parasols pour chaque table qui peuvent être déployés pour se protéger du soleil.</w:t>
                  </w:r>
                </w:p>
              </w:tc>
            </w:tr>
            <w:tr w:rsidR="00E12236" w14:paraId="1F94CA75" w14:textId="77777777" w:rsidTr="00E90B87">
              <w:tc>
                <w:tcPr>
                  <w:tcW w:w="0" w:type="auto"/>
                </w:tcPr>
                <w:p w14:paraId="03C4A07D" w14:textId="77777777" w:rsidR="00E12236" w:rsidRDefault="00E12236" w:rsidP="00E90B87">
                  <w:r>
                    <w:t>8 tables</w:t>
                  </w:r>
                </w:p>
              </w:tc>
              <w:tc>
                <w:tcPr>
                  <w:tcW w:w="0" w:type="auto"/>
                </w:tcPr>
                <w:p w14:paraId="294D8FDD" w14:textId="77777777" w:rsidR="00E12236" w:rsidRDefault="00E12236" w:rsidP="00E90B87">
                  <w:r>
                    <w:t>3) sur cette terrasse, il y a 8 tables rondes avec 4 à 5 chaises chacune pour que les étudiants puissent s'asseoir et manger.</w:t>
                  </w:r>
                </w:p>
              </w:tc>
            </w:tr>
            <w:tr w:rsidR="00E12236" w14:paraId="792E3AD1" w14:textId="77777777" w:rsidTr="00E90B87">
              <w:tc>
                <w:tcPr>
                  <w:tcW w:w="0" w:type="auto"/>
                </w:tcPr>
                <w:p w14:paraId="2A27B4AF" w14:textId="77777777" w:rsidR="00E12236" w:rsidRDefault="00E12236" w:rsidP="00E90B87">
                  <w:r>
                    <w:t>4-5 nappes pour chaque tables</w:t>
                  </w:r>
                </w:p>
              </w:tc>
              <w:tc>
                <w:tcPr>
                  <w:tcW w:w="0" w:type="auto"/>
                </w:tcPr>
                <w:p w14:paraId="504B70AB" w14:textId="77777777" w:rsidR="00E12236" w:rsidRDefault="00E12236" w:rsidP="00E90B87">
                  <w:r>
                    <w:t>4)il y a des nappes sur chaque de les tables de la terrasse pour que les étudiants ne salissent pas les tables.</w:t>
                  </w:r>
                </w:p>
              </w:tc>
            </w:tr>
            <w:tr w:rsidR="00E12236" w14:paraId="48B39AF9" w14:textId="77777777" w:rsidTr="00E90B87">
              <w:tc>
                <w:tcPr>
                  <w:tcW w:w="0" w:type="auto"/>
                </w:tcPr>
                <w:p w14:paraId="7D9356F0" w14:textId="77777777" w:rsidR="00E12236" w:rsidRDefault="00E12236" w:rsidP="00E90B87">
                  <w:r>
                    <w:t>4 poubelles</w:t>
                  </w:r>
                </w:p>
              </w:tc>
              <w:tc>
                <w:tcPr>
                  <w:tcW w:w="0" w:type="auto"/>
                </w:tcPr>
                <w:p w14:paraId="187B2E80" w14:textId="77777777" w:rsidR="00E12236" w:rsidRDefault="00E12236" w:rsidP="00E90B87">
                  <w:r>
                    <w:t>5)il y a 4 poubelles du côté droit  du restaurant afin que les étudiants puissent y jeter leurs déchets et non sur la terrasse.</w:t>
                  </w:r>
                </w:p>
              </w:tc>
            </w:tr>
            <w:tr w:rsidR="00E12236" w14:paraId="0F650B99" w14:textId="77777777" w:rsidTr="00E90B87">
              <w:tc>
                <w:tcPr>
                  <w:tcW w:w="0" w:type="auto"/>
                </w:tcPr>
                <w:p w14:paraId="2D4D1E52" w14:textId="77777777" w:rsidR="00E12236" w:rsidRDefault="00E12236" w:rsidP="00E90B87">
                  <w:r>
                    <w:t>Des clôtures</w:t>
                  </w:r>
                </w:p>
              </w:tc>
              <w:tc>
                <w:tcPr>
                  <w:tcW w:w="0" w:type="auto"/>
                </w:tcPr>
                <w:p w14:paraId="0290FDCB" w14:textId="77777777" w:rsidR="00E12236" w:rsidRDefault="00E12236" w:rsidP="00E90B87">
                  <w:r>
                    <w:t>6) des clôtures sont installées autour de la terrasse pour protéger le périmètre de la terrasse.</w:t>
                  </w:r>
                </w:p>
              </w:tc>
            </w:tr>
            <w:tr w:rsidR="00E12236" w14:paraId="1C6A7E23" w14:textId="77777777" w:rsidTr="00E90B87">
              <w:tc>
                <w:tcPr>
                  <w:tcW w:w="0" w:type="auto"/>
                </w:tcPr>
                <w:p w14:paraId="327A9E90" w14:textId="77777777" w:rsidR="00E12236" w:rsidRDefault="00E12236" w:rsidP="00E90B87">
                  <w:r>
                    <w:t>Material de la terrasse</w:t>
                  </w:r>
                </w:p>
              </w:tc>
              <w:tc>
                <w:tcPr>
                  <w:tcW w:w="0" w:type="auto"/>
                </w:tcPr>
                <w:p w14:paraId="2521CAB6" w14:textId="77777777" w:rsidR="00E12236" w:rsidRDefault="00E12236" w:rsidP="00E90B87">
                  <w:r>
                    <w:t>7) le sol de la terrasse est recouvert de gazon.</w:t>
                  </w:r>
                </w:p>
              </w:tc>
            </w:tr>
            <w:tr w:rsidR="00E12236" w14:paraId="0A84330C" w14:textId="77777777" w:rsidTr="00E90B87">
              <w:tc>
                <w:tcPr>
                  <w:tcW w:w="0" w:type="auto"/>
                </w:tcPr>
                <w:p w14:paraId="3C75CC46" w14:textId="77777777" w:rsidR="00E12236" w:rsidRDefault="00E12236" w:rsidP="00E90B87">
                  <w:r>
                    <w:t>5 lampadaires</w:t>
                  </w:r>
                </w:p>
              </w:tc>
              <w:tc>
                <w:tcPr>
                  <w:tcW w:w="0" w:type="auto"/>
                </w:tcPr>
                <w:p w14:paraId="0E2A5ED1" w14:textId="77777777" w:rsidR="00E12236" w:rsidRDefault="00E12236" w:rsidP="00E90B87">
                  <w:r>
                    <w:t>8) sur cette terrasse, il y a 5 lampadaires(dans chaque angle et au centre).</w:t>
                  </w:r>
                </w:p>
              </w:tc>
            </w:tr>
            <w:tr w:rsidR="00E12236" w14:paraId="36F7814B" w14:textId="77777777" w:rsidTr="00E90B87">
              <w:tc>
                <w:tcPr>
                  <w:tcW w:w="0" w:type="auto"/>
                </w:tcPr>
                <w:p w14:paraId="0CA712E7" w14:textId="77777777" w:rsidR="00E12236" w:rsidRDefault="00E12236" w:rsidP="00E90B87">
                  <w:r>
                    <w:t>2 colonnes musiqualles</w:t>
                  </w:r>
                </w:p>
              </w:tc>
              <w:tc>
                <w:tcPr>
                  <w:tcW w:w="0" w:type="auto"/>
                </w:tcPr>
                <w:p w14:paraId="008CDC99" w14:textId="77777777" w:rsidR="00E12236" w:rsidRDefault="00E12236" w:rsidP="00E90B87">
                  <w:r>
                    <w:t>9) sur cette terrasse(aux 2 coin qui ne sont pas place pres du restaurant, des colonnes sont suspondu sur 2 colones) , il y a  2 colonnes a musique pour que des eleves pouvent ecouter la musique et se détendre.</w:t>
                  </w:r>
                </w:p>
              </w:tc>
            </w:tr>
            <w:tr w:rsidR="00E12236" w14:paraId="427E5146" w14:textId="77777777" w:rsidTr="00E90B87">
              <w:tc>
                <w:tcPr>
                  <w:tcW w:w="0" w:type="auto"/>
                </w:tcPr>
                <w:p w14:paraId="5027FE6D" w14:textId="77777777" w:rsidR="00E12236" w:rsidRDefault="00E12236" w:rsidP="00E90B87">
                  <w:r>
                    <w:t>Batiment de restaurant ✔</w:t>
                  </w:r>
                </w:p>
              </w:tc>
              <w:tc>
                <w:tcPr>
                  <w:tcW w:w="0" w:type="auto"/>
                </w:tcPr>
                <w:p w14:paraId="29587B48" w14:textId="77777777" w:rsidR="00E12236" w:rsidRDefault="00E12236" w:rsidP="00E90B87">
                  <w:r>
                    <w:t>10) sur ce toit il y a le petit batiment d'un restaurant qui preparer tous les plats.</w:t>
                  </w:r>
                </w:p>
              </w:tc>
            </w:tr>
            <w:tr w:rsidR="00E12236" w14:paraId="63CDDDEB" w14:textId="77777777" w:rsidTr="00E90B87">
              <w:tc>
                <w:tcPr>
                  <w:tcW w:w="0" w:type="auto"/>
                </w:tcPr>
                <w:p w14:paraId="0300B549" w14:textId="77777777" w:rsidR="00E12236" w:rsidRDefault="00E12236" w:rsidP="00E90B87">
                  <w:r>
                    <w:t>3 cuisinies</w:t>
                  </w:r>
                </w:p>
              </w:tc>
              <w:tc>
                <w:tcPr>
                  <w:tcW w:w="0" w:type="auto"/>
                </w:tcPr>
                <w:p w14:paraId="4D37769A" w14:textId="77777777" w:rsidR="00E12236" w:rsidRDefault="00E12236" w:rsidP="00E90B87">
                  <w:r>
                    <w:t>11) dans ce restaurant, il y a 3 cuisines pour preparer des repas.</w:t>
                  </w:r>
                </w:p>
              </w:tc>
            </w:tr>
            <w:tr w:rsidR="00E12236" w14:paraId="4FA70C2E" w14:textId="77777777" w:rsidTr="00E90B87">
              <w:tc>
                <w:tcPr>
                  <w:tcW w:w="0" w:type="auto"/>
                </w:tcPr>
                <w:p w14:paraId="6BC76765" w14:textId="77777777" w:rsidR="00E12236" w:rsidRDefault="00E12236" w:rsidP="00E90B87">
                  <w:r>
                    <w:t>2 cuisinière avec 4 feux</w:t>
                  </w:r>
                </w:p>
              </w:tc>
              <w:tc>
                <w:tcPr>
                  <w:tcW w:w="0" w:type="auto"/>
                </w:tcPr>
                <w:p w14:paraId="5BD68487" w14:textId="77777777" w:rsidR="00E12236" w:rsidRDefault="00E12236" w:rsidP="00E90B87">
                  <w:r>
                    <w:t>12) dans ce restaurant, il y a 2 cuisinière avec 4 feux , dans le coin le plus à gauche.</w:t>
                  </w:r>
                </w:p>
              </w:tc>
            </w:tr>
            <w:tr w:rsidR="00E12236" w14:paraId="5EC4C0EF" w14:textId="77777777" w:rsidTr="00E90B87">
              <w:tc>
                <w:tcPr>
                  <w:tcW w:w="0" w:type="auto"/>
                </w:tcPr>
                <w:p w14:paraId="568B1215" w14:textId="77777777" w:rsidR="00E12236" w:rsidRDefault="00E12236" w:rsidP="00E90B87">
                  <w:r>
                    <w:t>une porte menant aux étages inférieurs</w:t>
                  </w:r>
                </w:p>
              </w:tc>
              <w:tc>
                <w:tcPr>
                  <w:tcW w:w="0" w:type="auto"/>
                </w:tcPr>
                <w:p w14:paraId="30419382" w14:textId="77777777" w:rsidR="00E12236" w:rsidRDefault="00E12236" w:rsidP="00E90B87">
                  <w:r>
                    <w:t>13) dans ce restaurant, il y a une porte menant aux étages inférieurs au centre mais plus près du mur du fond.  Type de porte: "Openes patio glass door"</w:t>
                  </w:r>
                </w:p>
              </w:tc>
            </w:tr>
            <w:tr w:rsidR="00E12236" w14:paraId="07558D1E" w14:textId="77777777" w:rsidTr="00E90B87">
              <w:tc>
                <w:tcPr>
                  <w:tcW w:w="0" w:type="auto"/>
                </w:tcPr>
                <w:p w14:paraId="3D2A8171" w14:textId="77777777" w:rsidR="00E12236" w:rsidRDefault="00E12236" w:rsidP="00E90B87">
                  <w:r>
                    <w:t>2 tiroirs suspendus</w:t>
                  </w:r>
                </w:p>
              </w:tc>
              <w:tc>
                <w:tcPr>
                  <w:tcW w:w="0" w:type="auto"/>
                </w:tcPr>
                <w:p w14:paraId="22B4A61E" w14:textId="77777777" w:rsidR="00E12236" w:rsidRDefault="00E12236" w:rsidP="00E90B87">
                  <w:r>
                    <w:t>14) dans ce restaurant, il y a 2 tiroirs suspendus pour ustensiles de cuisine sur le mur avant.</w:t>
                  </w:r>
                </w:p>
              </w:tc>
            </w:tr>
            <w:tr w:rsidR="00E12236" w14:paraId="46F10005" w14:textId="77777777" w:rsidTr="00E90B87">
              <w:tc>
                <w:tcPr>
                  <w:tcW w:w="0" w:type="auto"/>
                </w:tcPr>
                <w:p w14:paraId="78135E8F" w14:textId="77777777" w:rsidR="00E12236" w:rsidRDefault="00E12236" w:rsidP="00E90B87">
                  <w:r>
                    <w:t>2 tiroirs par terre</w:t>
                  </w:r>
                </w:p>
              </w:tc>
              <w:tc>
                <w:tcPr>
                  <w:tcW w:w="0" w:type="auto"/>
                </w:tcPr>
                <w:p w14:paraId="1A1F89AA" w14:textId="77777777" w:rsidR="00E12236" w:rsidRDefault="00E12236" w:rsidP="00E90B87">
                  <w:r>
                    <w:t>15) dans ce restaurant, il y a 2 tiroirs sous les 2  autres tiroirs sur le mur avant.</w:t>
                  </w:r>
                </w:p>
              </w:tc>
            </w:tr>
            <w:tr w:rsidR="00E12236" w14:paraId="4C6E7C15" w14:textId="77777777" w:rsidTr="00E90B87">
              <w:tc>
                <w:tcPr>
                  <w:tcW w:w="0" w:type="auto"/>
                </w:tcPr>
                <w:p w14:paraId="269AA1AD" w14:textId="77777777" w:rsidR="00E12236" w:rsidRDefault="00E12236" w:rsidP="00E90B87">
                  <w:r>
                    <w:t>une porte d'entre terasse-restaurant✔</w:t>
                  </w:r>
                </w:p>
              </w:tc>
              <w:tc>
                <w:tcPr>
                  <w:tcW w:w="0" w:type="auto"/>
                </w:tcPr>
                <w:p w14:paraId="153925DE" w14:textId="77777777" w:rsidR="00E12236" w:rsidRDefault="00E12236" w:rsidP="00E90B87">
                  <w:r>
                    <w:t>16) dans ce restaurant, il y a une porte d'entre de ce restaurant via tersse. Type de porte: "Openes double glass door"</w:t>
                  </w:r>
                </w:p>
              </w:tc>
            </w:tr>
            <w:tr w:rsidR="00E12236" w14:paraId="7E418C86" w14:textId="77777777" w:rsidTr="00E90B87">
              <w:tc>
                <w:tcPr>
                  <w:tcW w:w="0" w:type="auto"/>
                </w:tcPr>
                <w:p w14:paraId="459B0194" w14:textId="77777777" w:rsidR="00E12236" w:rsidRDefault="00E12236" w:rsidP="00E90B87">
                  <w:r>
                    <w:t>4 lampes</w:t>
                  </w:r>
                </w:p>
              </w:tc>
              <w:tc>
                <w:tcPr>
                  <w:tcW w:w="0" w:type="auto"/>
                </w:tcPr>
                <w:p w14:paraId="66985D56" w14:textId="77777777" w:rsidR="00E12236" w:rsidRDefault="00E12236" w:rsidP="00E90B87">
                  <w:r>
                    <w:t>17) dans ce restaurant, il y a 4 lampes pour éclairer(chaque est au centre d'un de quatre carre visuel qui divise le plafond a 4 section egal.</w:t>
                  </w:r>
                </w:p>
              </w:tc>
            </w:tr>
            <w:tr w:rsidR="00E12236" w14:paraId="19273373" w14:textId="77777777" w:rsidTr="00E90B87">
              <w:tc>
                <w:tcPr>
                  <w:tcW w:w="0" w:type="auto"/>
                </w:tcPr>
                <w:p w14:paraId="33B8DA2E" w14:textId="77777777" w:rsidR="00E12236" w:rsidRDefault="00E12236" w:rsidP="00E90B87">
                  <w:r>
                    <w:t>materiel de batiment de restaurant</w:t>
                  </w:r>
                </w:p>
              </w:tc>
              <w:tc>
                <w:tcPr>
                  <w:tcW w:w="0" w:type="auto"/>
                </w:tcPr>
                <w:p w14:paraId="5596E6F5" w14:textId="77777777" w:rsidR="00E12236" w:rsidRDefault="00E12236" w:rsidP="00E90B87">
                  <w:r>
                    <w:t>18) ce restaurant est en bois blanc. https://3dwarehouse.sketchup.com/model/bf1eb89b-57df-4175-9c63-bc185dc1195d/WHITE-WOOD</w:t>
                  </w:r>
                </w:p>
              </w:tc>
            </w:tr>
            <w:tr w:rsidR="00E12236" w14:paraId="7B0BBD94" w14:textId="77777777" w:rsidTr="00E90B87">
              <w:tc>
                <w:tcPr>
                  <w:tcW w:w="0" w:type="auto"/>
                </w:tcPr>
                <w:p w14:paraId="0FED9294" w14:textId="77777777" w:rsidR="00E12236" w:rsidRDefault="00E12236" w:rsidP="00E90B87">
                  <w:r>
                    <w:t>4 fenetrers</w:t>
                  </w:r>
                </w:p>
              </w:tc>
              <w:tc>
                <w:tcPr>
                  <w:tcW w:w="0" w:type="auto"/>
                </w:tcPr>
                <w:p w14:paraId="281CFC67" w14:textId="77777777" w:rsidR="00E12236" w:rsidRDefault="00E12236" w:rsidP="00E90B87">
                  <w:r>
                    <w:t>19) ce restaurant a 2 fenetres sur le mur plus profond pour farie la ventilation et 2 fenetres sur le mur qui est pres de terasse. Type de porte: "Openes double glass door"</w:t>
                  </w:r>
                </w:p>
              </w:tc>
            </w:tr>
            <w:tr w:rsidR="00E12236" w14:paraId="473CB58E" w14:textId="77777777" w:rsidTr="00E90B87">
              <w:tc>
                <w:tcPr>
                  <w:tcW w:w="0" w:type="auto"/>
                </w:tcPr>
                <w:p w14:paraId="0C74BF85" w14:textId="77777777" w:rsidR="00E12236" w:rsidRDefault="00E12236" w:rsidP="00E90B87">
                  <w:r>
                    <w:t>Materiel de couverture du sol</w:t>
                  </w:r>
                </w:p>
              </w:tc>
              <w:tc>
                <w:tcPr>
                  <w:tcW w:w="0" w:type="auto"/>
                </w:tcPr>
                <w:p w14:paraId="75E40264" w14:textId="77777777" w:rsidR="00E12236" w:rsidRDefault="00E12236" w:rsidP="00E90B87">
                  <w:r>
                    <w:t>20) le sol de ce restaurant est recouvert de carrelage blanc.</w:t>
                  </w:r>
                </w:p>
              </w:tc>
            </w:tr>
            <w:tr w:rsidR="00E12236" w14:paraId="2CBBCD8E" w14:textId="77777777" w:rsidTr="00E90B87">
              <w:tc>
                <w:tcPr>
                  <w:tcW w:w="0" w:type="auto"/>
                </w:tcPr>
                <w:p w14:paraId="7F0DF2E8" w14:textId="77777777" w:rsidR="00E12236" w:rsidRDefault="00E12236" w:rsidP="00E90B87">
                  <w:r>
                    <w:t>emplacement/Dimensions de restaurant</w:t>
                  </w:r>
                </w:p>
              </w:tc>
              <w:tc>
                <w:tcPr>
                  <w:tcW w:w="0" w:type="auto"/>
                </w:tcPr>
                <w:p w14:paraId="552CA4D1" w14:textId="77777777" w:rsidR="00E12236" w:rsidRDefault="00E12236" w:rsidP="00E90B87">
                  <w:r>
                    <w:t>21) Le restaurant est situé dans 1/3 du bâtiment, juste sur l'escalier en colimaçon. Dimensions du restaurant : hauteur : 250 cm, plus grande taille (grand mur) : 2015 cm, plus petite taille (petit mur) : 980 cm.</w:t>
                  </w:r>
                </w:p>
              </w:tc>
            </w:tr>
            <w:tr w:rsidR="00E12236" w14:paraId="010EBFBE" w14:textId="77777777" w:rsidTr="00E90B87">
              <w:tc>
                <w:tcPr>
                  <w:tcW w:w="0" w:type="auto"/>
                </w:tcPr>
                <w:p w14:paraId="3BC97C14" w14:textId="77777777" w:rsidR="00E12236" w:rsidRDefault="00E12236" w:rsidP="00E90B87">
                  <w:r>
                    <w:t>le sol de terrasse</w:t>
                  </w:r>
                </w:p>
              </w:tc>
              <w:tc>
                <w:tcPr>
                  <w:tcW w:w="0" w:type="auto"/>
                </w:tcPr>
                <w:p w14:paraId="3BA9EDA6" w14:textId="77777777" w:rsidR="00E12236" w:rsidRDefault="00E12236" w:rsidP="00E90B87">
                  <w:r>
                    <w:t>22) le sol de cette terrasse est recouvert d'herbe.</w:t>
                  </w:r>
                </w:p>
              </w:tc>
            </w:tr>
          </w:tbl>
          <w:p w14:paraId="2DDE859C" w14:textId="77777777" w:rsidR="00E12236" w:rsidRDefault="00E12236" w:rsidP="00E90B87"/>
        </w:tc>
      </w:tr>
    </w:tbl>
    <w:p w14:paraId="5DB62A4E" w14:textId="77777777" w:rsidR="00E12236" w:rsidRDefault="00E12236" w:rsidP="00E12236"/>
    <w:p w14:paraId="3081EA86" w14:textId="77777777" w:rsidR="00E12236" w:rsidRDefault="00E12236" w:rsidP="00E12236">
      <w:pPr>
        <w:pStyle w:val="Titre2"/>
      </w:pPr>
      <w:r>
        <w:t>toilettes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6B739AEC" w14:textId="77777777" w:rsidTr="00E90B87">
        <w:tc>
          <w:tcPr>
            <w:tcW w:w="0" w:type="auto"/>
          </w:tcPr>
          <w:p w14:paraId="030ED7A6" w14:textId="77777777" w:rsidR="00E12236" w:rsidRDefault="00E12236" w:rsidP="00E90B87">
            <w:r>
              <w:t>En tant qu'utilisateur du bâtiment, je veux des toilettes, pour me soulager quand le besoin se fait pressant.</w:t>
            </w:r>
          </w:p>
        </w:tc>
      </w:tr>
      <w:tr w:rsidR="00E12236" w14:paraId="1F684A63" w14:textId="77777777" w:rsidTr="00E90B87">
        <w:tc>
          <w:tcPr>
            <w:tcW w:w="0" w:type="auto"/>
          </w:tcPr>
          <w:p w14:paraId="4D0B429A"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15"/>
              <w:gridCol w:w="7425"/>
            </w:tblGrid>
            <w:tr w:rsidR="00E12236" w14:paraId="440A83A1" w14:textId="77777777" w:rsidTr="00E90B87">
              <w:tc>
                <w:tcPr>
                  <w:tcW w:w="0" w:type="auto"/>
                </w:tcPr>
                <w:p w14:paraId="4406E9E2" w14:textId="77777777" w:rsidR="00E12236" w:rsidRDefault="00E12236" w:rsidP="00E90B87">
                  <w:r>
                    <w:t>1) Emplacement</w:t>
                  </w:r>
                </w:p>
              </w:tc>
              <w:tc>
                <w:tcPr>
                  <w:tcW w:w="0" w:type="auto"/>
                </w:tcPr>
                <w:p w14:paraId="58475812" w14:textId="77777777" w:rsidR="00E12236" w:rsidRDefault="00E12236" w:rsidP="00E90B87">
                  <w:r>
                    <w:t>Les toilettes sont disposées par cabines séparées dans la salle D05 et utilisent la même disposition en salle D15</w:t>
                  </w:r>
                </w:p>
              </w:tc>
            </w:tr>
            <w:tr w:rsidR="00E12236" w14:paraId="68C57777" w14:textId="77777777" w:rsidTr="00E90B87">
              <w:tc>
                <w:tcPr>
                  <w:tcW w:w="0" w:type="auto"/>
                </w:tcPr>
                <w:p w14:paraId="62689034" w14:textId="77777777" w:rsidR="00E12236" w:rsidRDefault="00E12236" w:rsidP="00E90B87">
                  <w:r>
                    <w:t>2) Disposition des cabines</w:t>
                  </w:r>
                </w:p>
              </w:tc>
              <w:tc>
                <w:tcPr>
                  <w:tcW w:w="0" w:type="auto"/>
                </w:tcPr>
                <w:p w14:paraId="6070F720" w14:textId="77777777" w:rsidR="00E12236" w:rsidRDefault="00E12236" w:rsidP="00E90B87">
                  <w:r>
                    <w:t>Il y a 4 cabines dont une handicapée qui font 2m sur 2m et sont placées en forme de L du côté salle de sport.(sauf la cabine handicapé qui prend 4m sur 2) il faut créer des murs et ces murs sont en carrelage vert algue.</w:t>
                  </w:r>
                </w:p>
              </w:tc>
            </w:tr>
            <w:tr w:rsidR="00E12236" w14:paraId="1FFE442D" w14:textId="77777777" w:rsidTr="00E90B87">
              <w:tc>
                <w:tcPr>
                  <w:tcW w:w="0" w:type="auto"/>
                </w:tcPr>
                <w:p w14:paraId="7A84FF32" w14:textId="77777777" w:rsidR="00E12236" w:rsidRDefault="00E12236" w:rsidP="00E90B87">
                  <w:r>
                    <w:t>3) portes</w:t>
                  </w:r>
                </w:p>
              </w:tc>
              <w:tc>
                <w:tcPr>
                  <w:tcW w:w="0" w:type="auto"/>
                </w:tcPr>
                <w:p w14:paraId="5B3F21BD" w14:textId="77777777" w:rsidR="00E12236" w:rsidRDefault="00E12236" w:rsidP="00E90B87">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E12236" w14:paraId="512F935C" w14:textId="77777777" w:rsidTr="00E90B87">
              <w:tc>
                <w:tcPr>
                  <w:tcW w:w="0" w:type="auto"/>
                </w:tcPr>
                <w:p w14:paraId="788A3721" w14:textId="77777777" w:rsidR="00E12236" w:rsidRDefault="00E12236" w:rsidP="00E90B87">
                  <w:r>
                    <w:t>4) lavabo</w:t>
                  </w:r>
                </w:p>
              </w:tc>
              <w:tc>
                <w:tcPr>
                  <w:tcW w:w="0" w:type="auto"/>
                </w:tcPr>
                <w:p w14:paraId="6971E373" w14:textId="77777777" w:rsidR="00E12236" w:rsidRDefault="00E12236" w:rsidP="00E90B87">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E12236" w14:paraId="09049CF0" w14:textId="77777777" w:rsidTr="00E90B87">
              <w:tc>
                <w:tcPr>
                  <w:tcW w:w="0" w:type="auto"/>
                </w:tcPr>
                <w:p w14:paraId="29350F6F" w14:textId="77777777" w:rsidR="00E12236" w:rsidRDefault="00E12236" w:rsidP="00E90B87">
                  <w:r>
                    <w:t>5) WC</w:t>
                  </w:r>
                </w:p>
              </w:tc>
              <w:tc>
                <w:tcPr>
                  <w:tcW w:w="0" w:type="auto"/>
                </w:tcPr>
                <w:p w14:paraId="739DD516" w14:textId="77777777" w:rsidR="00E12236" w:rsidRDefault="00E12236" w:rsidP="00E90B87">
                  <w:r>
                    <w:t>Les toilettes sont centrées par rapport aux murs de chaque cabine contre le mur de la salle D06. elles sont blanches et chacune possède un dérouleur de pq à sa droite, à la hauteur de la cuvette + 15cm. ce dérouleur est un dérouleur classique en alu.</w:t>
                  </w:r>
                </w:p>
              </w:tc>
            </w:tr>
            <w:tr w:rsidR="00E12236" w14:paraId="53A6855B" w14:textId="77777777" w:rsidTr="00E90B87">
              <w:tc>
                <w:tcPr>
                  <w:tcW w:w="0" w:type="auto"/>
                </w:tcPr>
                <w:p w14:paraId="1105650D" w14:textId="77777777" w:rsidR="00E12236" w:rsidRDefault="00E12236" w:rsidP="00E90B87">
                  <w:r>
                    <w:t>6) brosse</w:t>
                  </w:r>
                </w:p>
              </w:tc>
              <w:tc>
                <w:tcPr>
                  <w:tcW w:w="0" w:type="auto"/>
                </w:tcPr>
                <w:p w14:paraId="1702709A" w14:textId="77777777" w:rsidR="00E12236" w:rsidRDefault="00E12236" w:rsidP="00E90B87">
                  <w:r>
                    <w:t>il y a un balais à chiotte dans chaque cabine, au sol à gauche de la cuvette. Cette brosse est blanche.</w:t>
                  </w:r>
                </w:p>
              </w:tc>
            </w:tr>
            <w:tr w:rsidR="00E12236" w14:paraId="6930366C" w14:textId="77777777" w:rsidTr="00E90B87">
              <w:tc>
                <w:tcPr>
                  <w:tcW w:w="0" w:type="auto"/>
                </w:tcPr>
                <w:p w14:paraId="3656E3DA" w14:textId="77777777" w:rsidR="00E12236" w:rsidRDefault="00E12236" w:rsidP="00E90B87">
                  <w:r>
                    <w:t>7) lumières</w:t>
                  </w:r>
                </w:p>
              </w:tc>
              <w:tc>
                <w:tcPr>
                  <w:tcW w:w="0" w:type="auto"/>
                </w:tcPr>
                <w:p w14:paraId="3E6FFC56" w14:textId="77777777" w:rsidR="00E12236" w:rsidRDefault="00E12236" w:rsidP="00E90B87">
                  <w:r>
                    <w:t>dans chaque cabine, il y a une lampe au plafond ainsi qu'un interrupteur se situant sur le mur de gauche en entrant.</w:t>
                  </w:r>
                </w:p>
              </w:tc>
            </w:tr>
            <w:tr w:rsidR="00E12236" w14:paraId="204C0E86" w14:textId="77777777" w:rsidTr="00E90B87">
              <w:tc>
                <w:tcPr>
                  <w:tcW w:w="0" w:type="auto"/>
                </w:tcPr>
                <w:p w14:paraId="79A4BC80" w14:textId="77777777" w:rsidR="00E12236" w:rsidRDefault="00E12236" w:rsidP="00E90B87">
                  <w:r>
                    <w:t>8) sols</w:t>
                  </w:r>
                </w:p>
              </w:tc>
              <w:tc>
                <w:tcPr>
                  <w:tcW w:w="0" w:type="auto"/>
                </w:tcPr>
                <w:p w14:paraId="3FE07096" w14:textId="77777777" w:rsidR="00E12236" w:rsidRDefault="00E12236" w:rsidP="00E90B87">
                  <w:r>
                    <w:t>le sol est fait d'un genre de revètement plastique comme le reste du bâtiment.</w:t>
                  </w:r>
                </w:p>
              </w:tc>
            </w:tr>
            <w:tr w:rsidR="00E12236" w14:paraId="29A554D7" w14:textId="77777777" w:rsidTr="00E90B87">
              <w:tc>
                <w:tcPr>
                  <w:tcW w:w="0" w:type="auto"/>
                </w:tcPr>
                <w:p w14:paraId="20D5F0F7" w14:textId="77777777" w:rsidR="00E12236" w:rsidRDefault="00E12236" w:rsidP="00E90B87">
                  <w:r>
                    <w:t>9) désodorisant</w:t>
                  </w:r>
                </w:p>
              </w:tc>
              <w:tc>
                <w:tcPr>
                  <w:tcW w:w="0" w:type="auto"/>
                </w:tcPr>
                <w:p w14:paraId="4A89F5BE" w14:textId="77777777" w:rsidR="00E12236" w:rsidRDefault="00E12236" w:rsidP="00E90B87">
                  <w:r>
                    <w:t>dans chaque cabine, il y a une bombonne désodorisante placée du coté de la cuvette opposé à celui de la brosse.</w:t>
                  </w:r>
                </w:p>
              </w:tc>
            </w:tr>
            <w:tr w:rsidR="00E12236" w14:paraId="75F3998D" w14:textId="77777777" w:rsidTr="00E90B87">
              <w:tc>
                <w:tcPr>
                  <w:tcW w:w="0" w:type="auto"/>
                </w:tcPr>
                <w:p w14:paraId="46B47547" w14:textId="77777777" w:rsidR="00E12236" w:rsidRDefault="00E12236" w:rsidP="00E90B87">
                  <w:r>
                    <w:t>10) dispositif handicapé</w:t>
                  </w:r>
                </w:p>
              </w:tc>
              <w:tc>
                <w:tcPr>
                  <w:tcW w:w="0" w:type="auto"/>
                </w:tcPr>
                <w:p w14:paraId="1403EEFA" w14:textId="77777777" w:rsidR="00E12236" w:rsidRDefault="00E12236" w:rsidP="00E90B87">
                  <w:r>
                    <w:t>dans les toilettes handicapées, il y a un dispositif d'aide pour les personnes en fauteuil roulant, ce dispositif est un accoudoir fixé aux toilettes.</w:t>
                  </w:r>
                </w:p>
              </w:tc>
            </w:tr>
          </w:tbl>
          <w:p w14:paraId="1D56A0EC" w14:textId="77777777" w:rsidR="00E12236" w:rsidRDefault="00E12236" w:rsidP="00E90B87"/>
        </w:tc>
      </w:tr>
    </w:tbl>
    <w:p w14:paraId="7EFA8AD5" w14:textId="77777777" w:rsidR="00E12236" w:rsidRDefault="00E12236" w:rsidP="00E12236"/>
    <w:p w14:paraId="6CAD0988" w14:textId="77777777" w:rsidR="00E12236" w:rsidRDefault="00E12236" w:rsidP="00E12236">
      <w:pPr>
        <w:pStyle w:val="Titre2"/>
      </w:pPr>
      <w:r>
        <w:t>Salles de Classes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350EC1B7" w14:textId="77777777" w:rsidTr="00E90B87">
        <w:tc>
          <w:tcPr>
            <w:tcW w:w="0" w:type="auto"/>
          </w:tcPr>
          <w:p w14:paraId="4553A5DC" w14:textId="77777777" w:rsidR="00E12236" w:rsidRDefault="00E12236" w:rsidP="00E90B87">
            <w:r>
              <w:t>En tant qu'élève de l'ETML Je veux un salle de Classe dans la salle D11 Pour pouvoir apprendre et travailler dans ce nouveau bâtiment.</w:t>
            </w:r>
          </w:p>
        </w:tc>
      </w:tr>
      <w:tr w:rsidR="00E12236" w14:paraId="68A1E246" w14:textId="77777777" w:rsidTr="00E90B87">
        <w:tc>
          <w:tcPr>
            <w:tcW w:w="0" w:type="auto"/>
          </w:tcPr>
          <w:p w14:paraId="122A4653"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190"/>
              <w:gridCol w:w="6850"/>
            </w:tblGrid>
            <w:tr w:rsidR="00E12236" w14:paraId="06D1FDE3" w14:textId="77777777" w:rsidTr="00E90B87">
              <w:tc>
                <w:tcPr>
                  <w:tcW w:w="0" w:type="auto"/>
                </w:tcPr>
                <w:p w14:paraId="7AD8A482" w14:textId="77777777" w:rsidR="00E12236" w:rsidRDefault="00E12236" w:rsidP="00E90B87">
                  <w:r>
                    <w:t>1 bureau pour le Professeur</w:t>
                  </w:r>
                </w:p>
              </w:tc>
              <w:tc>
                <w:tcPr>
                  <w:tcW w:w="0" w:type="auto"/>
                </w:tcPr>
                <w:p w14:paraId="642BFE91" w14:textId="77777777" w:rsidR="00E12236" w:rsidRDefault="00E12236" w:rsidP="00E90B87">
                  <w:r>
                    <w:t>1 bureau pour les professeurs par salle</w:t>
                  </w:r>
                </w:p>
              </w:tc>
            </w:tr>
            <w:tr w:rsidR="00E12236" w14:paraId="4A7D7FE2" w14:textId="77777777" w:rsidTr="00E90B87">
              <w:tc>
                <w:tcPr>
                  <w:tcW w:w="0" w:type="auto"/>
                </w:tcPr>
                <w:p w14:paraId="41058E95" w14:textId="77777777" w:rsidR="00E12236" w:rsidRDefault="00E12236" w:rsidP="00E90B87">
                  <w:r>
                    <w:t>16 Bureaux pour élèves</w:t>
                  </w:r>
                </w:p>
              </w:tc>
              <w:tc>
                <w:tcPr>
                  <w:tcW w:w="0" w:type="auto"/>
                </w:tcPr>
                <w:p w14:paraId="0D3BCEE9" w14:textId="77777777" w:rsidR="00E12236" w:rsidRDefault="00E12236" w:rsidP="00E90B87">
                  <w:r>
                    <w:t>16 bureaux pour élèves par salle disposés en petits îlots.</w:t>
                  </w:r>
                </w:p>
              </w:tc>
            </w:tr>
            <w:tr w:rsidR="00E12236" w14:paraId="7CB2E809" w14:textId="77777777" w:rsidTr="00E90B87">
              <w:tc>
                <w:tcPr>
                  <w:tcW w:w="0" w:type="auto"/>
                </w:tcPr>
                <w:p w14:paraId="4B9FE6A1" w14:textId="77777777" w:rsidR="00E12236" w:rsidRDefault="00E12236" w:rsidP="00E90B87">
                  <w:r>
                    <w:t>4 potelets par salle pour les ilots de bureaux</w:t>
                  </w:r>
                </w:p>
              </w:tc>
              <w:tc>
                <w:tcPr>
                  <w:tcW w:w="0" w:type="auto"/>
                </w:tcPr>
                <w:p w14:paraId="505F8D0C" w14:textId="77777777" w:rsidR="00E12236" w:rsidRDefault="00E12236" w:rsidP="00E90B87">
                  <w:r>
                    <w:t>les potelets sont au centres des ilots de 4 bureaux pour monter tout les cables de pc au plafond</w:t>
                  </w:r>
                </w:p>
              </w:tc>
            </w:tr>
            <w:tr w:rsidR="00E12236" w14:paraId="64416799" w14:textId="77777777" w:rsidTr="00E90B87">
              <w:tc>
                <w:tcPr>
                  <w:tcW w:w="0" w:type="auto"/>
                </w:tcPr>
                <w:p w14:paraId="767CA9F0" w14:textId="77777777" w:rsidR="00E12236" w:rsidRDefault="00E12236" w:rsidP="00E90B87">
                  <w:r>
                    <w:t>2 écrans par bureau pour les élèves</w:t>
                  </w:r>
                </w:p>
              </w:tc>
              <w:tc>
                <w:tcPr>
                  <w:tcW w:w="0" w:type="auto"/>
                </w:tcPr>
                <w:p w14:paraId="27904204" w14:textId="77777777" w:rsidR="00E12236" w:rsidRDefault="00E12236" w:rsidP="00E90B87">
                  <w:r>
                    <w:t>les élèves doivent pourvoir travailler avec du matériel approprié et un espace de travail pratique, donc 2 écrans par bureau pour permettre au élèves de faire du multitâches.</w:t>
                  </w:r>
                </w:p>
              </w:tc>
            </w:tr>
            <w:tr w:rsidR="00E12236" w14:paraId="070026A9" w14:textId="77777777" w:rsidTr="00E90B87">
              <w:tc>
                <w:tcPr>
                  <w:tcW w:w="0" w:type="auto"/>
                </w:tcPr>
                <w:p w14:paraId="3C3031BF" w14:textId="77777777" w:rsidR="00E12236" w:rsidRDefault="00E12236" w:rsidP="00E90B87">
                  <w:r>
                    <w:t>1 clavier par bureau d'élève</w:t>
                  </w:r>
                </w:p>
              </w:tc>
              <w:tc>
                <w:tcPr>
                  <w:tcW w:w="0" w:type="auto"/>
                </w:tcPr>
                <w:p w14:paraId="1FF14C13" w14:textId="77777777" w:rsidR="00E12236" w:rsidRDefault="00E12236" w:rsidP="00E90B87">
                  <w:r>
                    <w:t>1 clavier par élève</w:t>
                  </w:r>
                </w:p>
              </w:tc>
            </w:tr>
            <w:tr w:rsidR="00E12236" w14:paraId="20D198D5" w14:textId="77777777" w:rsidTr="00E90B87">
              <w:tc>
                <w:tcPr>
                  <w:tcW w:w="0" w:type="auto"/>
                </w:tcPr>
                <w:p w14:paraId="2BD7C5E3" w14:textId="77777777" w:rsidR="00E12236" w:rsidRDefault="00E12236" w:rsidP="00E90B87">
                  <w:r>
                    <w:t>1 dock de connexion pour le professeur</w:t>
                  </w:r>
                </w:p>
              </w:tc>
              <w:tc>
                <w:tcPr>
                  <w:tcW w:w="0" w:type="auto"/>
                </w:tcPr>
                <w:p w14:paraId="0FCF5A8D" w14:textId="77777777" w:rsidR="00E12236" w:rsidRDefault="00E12236" w:rsidP="00E90B87">
                  <w:r>
                    <w:t>Un dock de connexion au beamer sur le bureau du professeur pour pouvoir facilement connecter leur portable .</w:t>
                  </w:r>
                </w:p>
              </w:tc>
            </w:tr>
            <w:tr w:rsidR="00E12236" w14:paraId="332D862B" w14:textId="77777777" w:rsidTr="00E90B87">
              <w:tc>
                <w:tcPr>
                  <w:tcW w:w="0" w:type="auto"/>
                </w:tcPr>
                <w:p w14:paraId="23E0F368" w14:textId="77777777" w:rsidR="00E12236" w:rsidRDefault="00E12236" w:rsidP="00E90B87">
                  <w:r>
                    <w:lastRenderedPageBreak/>
                    <w:t>1 souris par bureau d'élèves</w:t>
                  </w:r>
                </w:p>
              </w:tc>
              <w:tc>
                <w:tcPr>
                  <w:tcW w:w="0" w:type="auto"/>
                </w:tcPr>
                <w:p w14:paraId="07E68FF6" w14:textId="77777777" w:rsidR="00E12236" w:rsidRDefault="00E12236" w:rsidP="00E90B87">
                  <w:r>
                    <w:t>Les élèves auront besoin de souris pour travailler.</w:t>
                  </w:r>
                </w:p>
              </w:tc>
            </w:tr>
            <w:tr w:rsidR="00E12236" w14:paraId="1657451C" w14:textId="77777777" w:rsidTr="00E90B87">
              <w:tc>
                <w:tcPr>
                  <w:tcW w:w="0" w:type="auto"/>
                </w:tcPr>
                <w:p w14:paraId="7480E321" w14:textId="77777777" w:rsidR="00E12236" w:rsidRDefault="00E12236" w:rsidP="00E90B87">
                  <w:r>
                    <w:t>1 borne wifi dans la classe</w:t>
                  </w:r>
                </w:p>
              </w:tc>
              <w:tc>
                <w:tcPr>
                  <w:tcW w:w="0" w:type="auto"/>
                </w:tcPr>
                <w:p w14:paraId="0F965C15" w14:textId="77777777" w:rsidR="00E12236" w:rsidRDefault="00E12236" w:rsidP="00E90B87">
                  <w:r>
                    <w:t>La borne va permettre au pc de se connecter au systèmes de l'école et à internet.</w:t>
                  </w:r>
                </w:p>
              </w:tc>
            </w:tr>
            <w:tr w:rsidR="00E12236" w14:paraId="2D1FAD21" w14:textId="77777777" w:rsidTr="00E90B87">
              <w:tc>
                <w:tcPr>
                  <w:tcW w:w="0" w:type="auto"/>
                </w:tcPr>
                <w:p w14:paraId="2D02EE7B" w14:textId="77777777" w:rsidR="00E12236" w:rsidRDefault="00E12236" w:rsidP="00E90B87">
                  <w:r>
                    <w:t>1 panier minimum</w:t>
                  </w:r>
                </w:p>
              </w:tc>
              <w:tc>
                <w:tcPr>
                  <w:tcW w:w="0" w:type="auto"/>
                </w:tcPr>
                <w:p w14:paraId="6483BE12" w14:textId="77777777" w:rsidR="00E12236" w:rsidRDefault="00E12236" w:rsidP="00E90B87">
                  <w:r>
                    <w:t>Au minimum 1 panier par classe du côté de la porte pour pouvoir transporter les fils des pcs, etc...</w:t>
                  </w:r>
                </w:p>
              </w:tc>
            </w:tr>
            <w:tr w:rsidR="00E12236" w14:paraId="2D85B7E2" w14:textId="77777777" w:rsidTr="00E90B87">
              <w:tc>
                <w:tcPr>
                  <w:tcW w:w="0" w:type="auto"/>
                </w:tcPr>
                <w:p w14:paraId="334196BE" w14:textId="77777777" w:rsidR="00E12236" w:rsidRDefault="00E12236" w:rsidP="00E90B87">
                  <w:r>
                    <w:t>1 alarme anti feu</w:t>
                  </w:r>
                </w:p>
              </w:tc>
              <w:tc>
                <w:tcPr>
                  <w:tcW w:w="0" w:type="auto"/>
                </w:tcPr>
                <w:p w14:paraId="7640C2FF" w14:textId="77777777" w:rsidR="00E12236" w:rsidRDefault="00E12236" w:rsidP="00E90B87">
                  <w:r>
                    <w:t>Chaque salle doit posséder 1 alarme anti feu pour la détection de fumée elle est située au centre de la pièce</w:t>
                  </w:r>
                </w:p>
              </w:tc>
            </w:tr>
          </w:tbl>
          <w:p w14:paraId="7DEC2DB1" w14:textId="77777777" w:rsidR="00E12236" w:rsidRDefault="00E12236" w:rsidP="00E90B87"/>
        </w:tc>
      </w:tr>
    </w:tbl>
    <w:p w14:paraId="257284C1" w14:textId="77777777" w:rsidR="00E12236" w:rsidRDefault="00E12236" w:rsidP="00E12236"/>
    <w:p w14:paraId="355B941D" w14:textId="77777777" w:rsidR="00E12236" w:rsidRDefault="00E12236" w:rsidP="00E12236">
      <w:pPr>
        <w:pStyle w:val="Titre2"/>
      </w:pPr>
      <w:r>
        <w:t>3)Le toit de restaurant(Panneaux solaires, ventilation)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6B47CEAA" w14:textId="77777777" w:rsidTr="00E90B87">
        <w:tc>
          <w:tcPr>
            <w:tcW w:w="0" w:type="auto"/>
          </w:tcPr>
          <w:p w14:paraId="154DF8A0" w14:textId="77777777" w:rsidR="00E12236" w:rsidRDefault="00E12236" w:rsidP="00E90B87">
            <w:r>
              <w:t>En étant un élève de l'ETML, Je suis préoccupé par l'environnement et le désir de recevoir une énergie verte qui n'empoisonne pas le monde qui nous entoure, Pour  ameliorer l'environnement  en utilisant l'énergie verte</w:t>
            </w:r>
          </w:p>
        </w:tc>
      </w:tr>
      <w:tr w:rsidR="00E12236" w14:paraId="6A5C059B" w14:textId="77777777" w:rsidTr="00E90B87">
        <w:tc>
          <w:tcPr>
            <w:tcW w:w="0" w:type="auto"/>
          </w:tcPr>
          <w:p w14:paraId="3CD046F8"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2586"/>
              <w:gridCol w:w="6454"/>
            </w:tblGrid>
            <w:tr w:rsidR="00E12236" w14:paraId="16F9CCF7" w14:textId="77777777" w:rsidTr="00E90B87">
              <w:tc>
                <w:tcPr>
                  <w:tcW w:w="0" w:type="auto"/>
                </w:tcPr>
                <w:p w14:paraId="1D3F71A3" w14:textId="77777777" w:rsidR="00E12236" w:rsidRDefault="00E12236" w:rsidP="00E90B87">
                  <w:r>
                    <w:t>1) Emplacement de panneaux solaires</w:t>
                  </w:r>
                </w:p>
              </w:tc>
              <w:tc>
                <w:tcPr>
                  <w:tcW w:w="0" w:type="auto"/>
                </w:tcPr>
                <w:p w14:paraId="25F73004" w14:textId="77777777" w:rsidR="00E12236" w:rsidRDefault="00E12236" w:rsidP="00E90B87">
                  <w:r>
                    <w:t>Les panneaux solaires sont situes au centre de le toit de "restaurant sur le toit"</w:t>
                  </w:r>
                </w:p>
              </w:tc>
            </w:tr>
            <w:tr w:rsidR="00E12236" w14:paraId="069CE7A5" w14:textId="77777777" w:rsidTr="00E90B87">
              <w:tc>
                <w:tcPr>
                  <w:tcW w:w="0" w:type="auto"/>
                </w:tcPr>
                <w:p w14:paraId="0838EC76" w14:textId="77777777" w:rsidR="00E12236" w:rsidRDefault="00E12236" w:rsidP="00E90B87">
                  <w:r>
                    <w:t>2)  Panel de panneaux solaires</w:t>
                  </w:r>
                </w:p>
              </w:tc>
              <w:tc>
                <w:tcPr>
                  <w:tcW w:w="0" w:type="auto"/>
                </w:tcPr>
                <w:p w14:paraId="0AD41E59" w14:textId="77777777" w:rsidR="00E12236" w:rsidRDefault="00E12236" w:rsidP="00E90B87">
                  <w:r>
                    <w:t>Le panel pour soutenir des panneaux solaires</w:t>
                  </w:r>
                </w:p>
              </w:tc>
            </w:tr>
            <w:tr w:rsidR="00E12236" w14:paraId="06B67C8C" w14:textId="77777777" w:rsidTr="00E90B87">
              <w:tc>
                <w:tcPr>
                  <w:tcW w:w="0" w:type="auto"/>
                </w:tcPr>
                <w:p w14:paraId="4C6F57F8" w14:textId="77777777" w:rsidR="00E12236" w:rsidRDefault="00E12236" w:rsidP="00E90B87">
                  <w:r>
                    <w:t>4) La couleur de panel</w:t>
                  </w:r>
                </w:p>
              </w:tc>
              <w:tc>
                <w:tcPr>
                  <w:tcW w:w="0" w:type="auto"/>
                </w:tcPr>
                <w:p w14:paraId="668E9351" w14:textId="77777777" w:rsidR="00E12236" w:rsidRDefault="00E12236" w:rsidP="00E90B87">
                  <w:r>
                    <w:t>La couleur de panel sur laquelle des panneaux solaires sont disposés est "Gris"</w:t>
                  </w:r>
                </w:p>
              </w:tc>
            </w:tr>
            <w:tr w:rsidR="00E12236" w14:paraId="76B3D29F" w14:textId="77777777" w:rsidTr="00E90B87">
              <w:tc>
                <w:tcPr>
                  <w:tcW w:w="0" w:type="auto"/>
                </w:tcPr>
                <w:p w14:paraId="21D4AC7A" w14:textId="77777777" w:rsidR="00E12236" w:rsidRDefault="00E12236" w:rsidP="00E90B87">
                  <w:r>
                    <w:t>5) Quantite des  panneaux solaires</w:t>
                  </w:r>
                </w:p>
              </w:tc>
              <w:tc>
                <w:tcPr>
                  <w:tcW w:w="0" w:type="auto"/>
                </w:tcPr>
                <w:p w14:paraId="76E97ED6" w14:textId="77777777" w:rsidR="00E12236" w:rsidRDefault="00E12236" w:rsidP="00E90B87">
                  <w:r>
                    <w:t>Sur le panel il y a 6 panneaux solaires</w:t>
                  </w:r>
                </w:p>
              </w:tc>
            </w:tr>
            <w:tr w:rsidR="00E12236" w14:paraId="12B424E1" w14:textId="77777777" w:rsidTr="00E90B87">
              <w:tc>
                <w:tcPr>
                  <w:tcW w:w="0" w:type="auto"/>
                </w:tcPr>
                <w:p w14:paraId="6BA419C4" w14:textId="77777777" w:rsidR="00E12236" w:rsidRDefault="00E12236" w:rsidP="00E90B87">
                  <w:r>
                    <w:t>6) Verification de travail de panneuax sollaires</w:t>
                  </w:r>
                </w:p>
              </w:tc>
              <w:tc>
                <w:tcPr>
                  <w:tcW w:w="0" w:type="auto"/>
                </w:tcPr>
                <w:p w14:paraId="117D65B9" w14:textId="77777777" w:rsidR="00E12236" w:rsidRDefault="00E12236" w:rsidP="00E90B87">
                  <w:r>
                    <w:t>Sur la terrasse d'en bas sur le toit , il y a 5 lampadaires(dans chaque angle et au centre) pour verifier comment founctionent de panneux solaires.</w:t>
                  </w:r>
                </w:p>
              </w:tc>
            </w:tr>
            <w:tr w:rsidR="00E12236" w14:paraId="52BD9B7C" w14:textId="77777777" w:rsidTr="00E90B87">
              <w:tc>
                <w:tcPr>
                  <w:tcW w:w="0" w:type="auto"/>
                </w:tcPr>
                <w:p w14:paraId="23F787D5" w14:textId="77777777" w:rsidR="00E12236" w:rsidRDefault="00E12236" w:rsidP="00E90B87">
                  <w:r>
                    <w:t>7) la couleur de toit de restaurant</w:t>
                  </w:r>
                </w:p>
              </w:tc>
              <w:tc>
                <w:tcPr>
                  <w:tcW w:w="0" w:type="auto"/>
                </w:tcPr>
                <w:p w14:paraId="6A22C3C7" w14:textId="77777777" w:rsidR="00E12236" w:rsidRDefault="00E12236" w:rsidP="00E90B87">
                  <w:r>
                    <w:t>Le toit de restaurant a la couleur brun (pour mieux ratraper des rayons de soleil).</w:t>
                  </w:r>
                </w:p>
              </w:tc>
            </w:tr>
            <w:tr w:rsidR="00E12236" w14:paraId="5F3B2D29" w14:textId="77777777" w:rsidTr="00E90B87">
              <w:tc>
                <w:tcPr>
                  <w:tcW w:w="0" w:type="auto"/>
                </w:tcPr>
                <w:p w14:paraId="4F02B6FE" w14:textId="77777777" w:rsidR="00E12236" w:rsidRDefault="00E12236" w:rsidP="00E90B87">
                  <w:r>
                    <w:t>8) Ventialation de restaurant et batiment</w:t>
                  </w:r>
                </w:p>
              </w:tc>
              <w:tc>
                <w:tcPr>
                  <w:tcW w:w="0" w:type="auto"/>
                </w:tcPr>
                <w:p w14:paraId="36330B09" w14:textId="77777777" w:rsidR="00E12236" w:rsidRDefault="00E12236" w:rsidP="00E90B87">
                  <w:r>
                    <w:t>Sur le toit de rastaurant il y a 4 ventilation d'une toiture</w:t>
                  </w:r>
                </w:p>
              </w:tc>
            </w:tr>
            <w:tr w:rsidR="00E12236" w14:paraId="34E268D7" w14:textId="77777777" w:rsidTr="00E90B87">
              <w:tc>
                <w:tcPr>
                  <w:tcW w:w="0" w:type="auto"/>
                </w:tcPr>
                <w:p w14:paraId="7C407660" w14:textId="77777777" w:rsidR="00E12236" w:rsidRDefault="00E12236" w:rsidP="00E90B87">
                  <w:r>
                    <w:t>9) Emplacement de ventilation</w:t>
                  </w:r>
                </w:p>
              </w:tc>
              <w:tc>
                <w:tcPr>
                  <w:tcW w:w="0" w:type="auto"/>
                </w:tcPr>
                <w:p w14:paraId="500A4413" w14:textId="77777777" w:rsidR="00E12236" w:rsidRDefault="00E12236" w:rsidP="00E90B87">
                  <w:r>
                    <w:t>Chaque ventilation de toiture(4 au total) se situe dans un de 4 angles</w:t>
                  </w:r>
                </w:p>
              </w:tc>
            </w:tr>
            <w:tr w:rsidR="00E12236" w14:paraId="31D07311" w14:textId="77777777" w:rsidTr="00E90B87">
              <w:tc>
                <w:tcPr>
                  <w:tcW w:w="0" w:type="auto"/>
                </w:tcPr>
                <w:p w14:paraId="6CDCD512" w14:textId="77777777" w:rsidR="00E12236" w:rsidRDefault="00E12236" w:rsidP="00E90B87">
                  <w:r>
                    <w:t>10) accès au toit</w:t>
                  </w:r>
                </w:p>
              </w:tc>
              <w:tc>
                <w:tcPr>
                  <w:tcW w:w="0" w:type="auto"/>
                </w:tcPr>
                <w:p w14:paraId="6EE712FD" w14:textId="77777777" w:rsidR="00E12236" w:rsidRDefault="00E12236" w:rsidP="00E90B87">
                  <w:r>
                    <w:t>Pour accéder au toit il faut un escalier</w:t>
                  </w:r>
                </w:p>
              </w:tc>
            </w:tr>
            <w:tr w:rsidR="00E12236" w14:paraId="79F72F37" w14:textId="77777777" w:rsidTr="00E90B87">
              <w:tc>
                <w:tcPr>
                  <w:tcW w:w="0" w:type="auto"/>
                </w:tcPr>
                <w:p w14:paraId="24DB1018" w14:textId="77777777" w:rsidR="00E12236" w:rsidRDefault="00E12236" w:rsidP="00E90B87">
                  <w:r>
                    <w:t>3) Emplacement du Panel de panneaux solaires</w:t>
                  </w:r>
                </w:p>
              </w:tc>
              <w:tc>
                <w:tcPr>
                  <w:tcW w:w="0" w:type="auto"/>
                </w:tcPr>
                <w:p w14:paraId="0305360C" w14:textId="77777777" w:rsidR="00E12236" w:rsidRDefault="00E12236" w:rsidP="00E90B87">
                  <w:r>
                    <w:t>Le Panel sur laquelle des panneaux solaires sont disposés ,se situe directement sur le toit , à 20 degrés de la. (Pour mieux recuperer des rayons de soleil).</w:t>
                  </w:r>
                </w:p>
              </w:tc>
            </w:tr>
          </w:tbl>
          <w:p w14:paraId="1ADB4E6A" w14:textId="77777777" w:rsidR="00E12236" w:rsidRDefault="00E12236" w:rsidP="00E90B87"/>
        </w:tc>
      </w:tr>
    </w:tbl>
    <w:p w14:paraId="675007FD" w14:textId="77777777" w:rsidR="00E12236" w:rsidRDefault="00E12236" w:rsidP="00E12236"/>
    <w:p w14:paraId="044F5858" w14:textId="77777777" w:rsidR="00E12236" w:rsidRPr="00E12236" w:rsidRDefault="00E12236" w:rsidP="00E12236">
      <w:pPr>
        <w:pStyle w:val="Titre2"/>
      </w:pPr>
      <w:r w:rsidRPr="00E12236">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12236" w14:paraId="69B213A0" w14:textId="77777777" w:rsidTr="00E90B87">
        <w:tc>
          <w:tcPr>
            <w:tcW w:w="0" w:type="auto"/>
          </w:tcPr>
          <w:p w14:paraId="72FCDCDE" w14:textId="77777777" w:rsidR="00E12236" w:rsidRDefault="00E12236" w:rsidP="00E90B87">
            <w:r>
              <w:t>En tant qu'élève de l'ETML, je veux une bibliothèque pour pouvoir lire et me détendre lors de mes pauses.</w:t>
            </w:r>
          </w:p>
        </w:tc>
      </w:tr>
      <w:tr w:rsidR="00E12236" w14:paraId="470BE4FB" w14:textId="77777777" w:rsidTr="00E90B87">
        <w:tc>
          <w:tcPr>
            <w:tcW w:w="0" w:type="auto"/>
          </w:tcPr>
          <w:p w14:paraId="6FA7DF60" w14:textId="77777777" w:rsidR="00E12236" w:rsidRDefault="00E12236" w:rsidP="00E90B87">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67"/>
              <w:gridCol w:w="7573"/>
            </w:tblGrid>
            <w:tr w:rsidR="00E12236" w14:paraId="7EFA1CF7" w14:textId="77777777" w:rsidTr="00E90B87">
              <w:tc>
                <w:tcPr>
                  <w:tcW w:w="0" w:type="auto"/>
                </w:tcPr>
                <w:p w14:paraId="1631688E" w14:textId="77777777" w:rsidR="00E12236" w:rsidRDefault="00E12236" w:rsidP="00E90B87">
                  <w:r>
                    <w:t>1) Emplacement</w:t>
                  </w:r>
                </w:p>
              </w:tc>
              <w:tc>
                <w:tcPr>
                  <w:tcW w:w="0" w:type="auto"/>
                </w:tcPr>
                <w:p w14:paraId="0084BAAD" w14:textId="77777777" w:rsidR="00E12236" w:rsidRDefault="00E12236" w:rsidP="00E90B87">
                  <w:r>
                    <w:t>La bibliothèque se situe en salle D01</w:t>
                  </w:r>
                </w:p>
              </w:tc>
            </w:tr>
            <w:tr w:rsidR="00E12236" w14:paraId="7C925162" w14:textId="77777777" w:rsidTr="00E90B87">
              <w:tc>
                <w:tcPr>
                  <w:tcW w:w="0" w:type="auto"/>
                </w:tcPr>
                <w:p w14:paraId="5C3630AF" w14:textId="77777777" w:rsidR="00E12236" w:rsidRDefault="00E12236" w:rsidP="00E90B87">
                  <w:r>
                    <w:t>2) porte</w:t>
                  </w:r>
                </w:p>
              </w:tc>
              <w:tc>
                <w:tcPr>
                  <w:tcW w:w="0" w:type="auto"/>
                </w:tcPr>
                <w:p w14:paraId="25F67FD2" w14:textId="77777777" w:rsidR="00E12236" w:rsidRDefault="00E12236" w:rsidP="00E90B87">
                  <w:r>
                    <w:t>la bibliothèque possède 2 portes au même endroit, centrée dans le mur donnant sur le couloir rez. Ces portes sont blanches</w:t>
                  </w:r>
                </w:p>
              </w:tc>
            </w:tr>
            <w:tr w:rsidR="00E12236" w14:paraId="218FBC66" w14:textId="77777777" w:rsidTr="00E90B87">
              <w:tc>
                <w:tcPr>
                  <w:tcW w:w="0" w:type="auto"/>
                </w:tcPr>
                <w:p w14:paraId="1449225A" w14:textId="77777777" w:rsidR="00E12236" w:rsidRDefault="00E12236" w:rsidP="00E90B87">
                  <w:r>
                    <w:t>3) murs + sols</w:t>
                  </w:r>
                </w:p>
              </w:tc>
              <w:tc>
                <w:tcPr>
                  <w:tcW w:w="0" w:type="auto"/>
                </w:tcPr>
                <w:p w14:paraId="54B79303" w14:textId="77777777" w:rsidR="00E12236" w:rsidRDefault="00E12236" w:rsidP="00E90B87">
                  <w:r>
                    <w:t>Les murs sont fait de tapisserie verte à l'intérieur de la bibliothèque. le sol est fait de parquet brun.</w:t>
                  </w:r>
                </w:p>
              </w:tc>
            </w:tr>
            <w:tr w:rsidR="00E12236" w14:paraId="2C67162A" w14:textId="77777777" w:rsidTr="00E90B87">
              <w:tc>
                <w:tcPr>
                  <w:tcW w:w="0" w:type="auto"/>
                </w:tcPr>
                <w:p w14:paraId="223B5485" w14:textId="77777777" w:rsidR="00E12236" w:rsidRDefault="00E12236" w:rsidP="00E90B87">
                  <w:r>
                    <w:t>4) vitres</w:t>
                  </w:r>
                </w:p>
              </w:tc>
              <w:tc>
                <w:tcPr>
                  <w:tcW w:w="0" w:type="auto"/>
                </w:tcPr>
                <w:p w14:paraId="59264662" w14:textId="77777777" w:rsidR="00E12236" w:rsidRDefault="00E12236" w:rsidP="00E90B87">
                  <w:r>
                    <w:t>les vitres se situent en 2/0, 6/0, 0/2, 0/6. ce sont des fenêtres à carreaux.</w:t>
                  </w:r>
                </w:p>
              </w:tc>
            </w:tr>
            <w:tr w:rsidR="00E12236" w14:paraId="2BDBCBF1" w14:textId="77777777" w:rsidTr="00E90B87">
              <w:tc>
                <w:tcPr>
                  <w:tcW w:w="0" w:type="auto"/>
                </w:tcPr>
                <w:p w14:paraId="09CA06B4" w14:textId="77777777" w:rsidR="00E12236" w:rsidRDefault="00E12236" w:rsidP="00E90B87">
                  <w:r>
                    <w:t>5) étagères</w:t>
                  </w:r>
                </w:p>
              </w:tc>
              <w:tc>
                <w:tcPr>
                  <w:tcW w:w="0" w:type="auto"/>
                </w:tcPr>
                <w:p w14:paraId="266FD8C5" w14:textId="77777777" w:rsidR="00E12236" w:rsidRDefault="00E12236" w:rsidP="00E90B87">
                  <w:r>
                    <w:t>Le mur sans fenêtre ni porte est caché par les étagères remplies de livres. Les murs avec fenêtres ont une étagère dans chaque coin et une entre deux fenêtres. le mur avec la porte a deux étagères de chaque côté de la porte.</w:t>
                  </w:r>
                </w:p>
              </w:tc>
            </w:tr>
            <w:tr w:rsidR="00E12236" w14:paraId="63DDC19B" w14:textId="77777777" w:rsidTr="00E90B87">
              <w:tc>
                <w:tcPr>
                  <w:tcW w:w="0" w:type="auto"/>
                </w:tcPr>
                <w:p w14:paraId="2A2BB63E" w14:textId="77777777" w:rsidR="00E12236" w:rsidRDefault="00E12236" w:rsidP="00E90B87">
                  <w:r>
                    <w:t>6) Tapis</w:t>
                  </w:r>
                </w:p>
              </w:tc>
              <w:tc>
                <w:tcPr>
                  <w:tcW w:w="0" w:type="auto"/>
                </w:tcPr>
                <w:p w14:paraId="69FB2C42" w14:textId="77777777" w:rsidR="00E12236" w:rsidRDefault="00E12236" w:rsidP="00E90B87">
                  <w:r>
                    <w:t>Au milieu de la salle, il y a un grand tapis rouge carré de 4/4 m.</w:t>
                  </w:r>
                </w:p>
              </w:tc>
            </w:tr>
            <w:tr w:rsidR="00E12236" w14:paraId="4CF0B9C5" w14:textId="77777777" w:rsidTr="00E90B87">
              <w:tc>
                <w:tcPr>
                  <w:tcW w:w="0" w:type="auto"/>
                </w:tcPr>
                <w:p w14:paraId="4D594B26" w14:textId="77777777" w:rsidR="00E12236" w:rsidRDefault="00E12236" w:rsidP="00E90B87">
                  <w:r>
                    <w:t>7) fauteuils</w:t>
                  </w:r>
                </w:p>
              </w:tc>
              <w:tc>
                <w:tcPr>
                  <w:tcW w:w="0" w:type="auto"/>
                </w:tcPr>
                <w:p w14:paraId="75A4C399" w14:textId="77777777" w:rsidR="00E12236" w:rsidRDefault="00E12236" w:rsidP="00E90B87">
                  <w:r>
                    <w:t>sur le tapis rouge, il y a 6 fauteuil disposés en cercle, orientés vers l'intérieur. ces fauteuils sont eux aussi rouge.</w:t>
                  </w:r>
                </w:p>
              </w:tc>
            </w:tr>
            <w:tr w:rsidR="00E12236" w14:paraId="29770DB9" w14:textId="77777777" w:rsidTr="00E90B87">
              <w:tc>
                <w:tcPr>
                  <w:tcW w:w="0" w:type="auto"/>
                </w:tcPr>
                <w:p w14:paraId="4A1397B4" w14:textId="77777777" w:rsidR="00E12236" w:rsidRDefault="00E12236" w:rsidP="00E90B87">
                  <w:r>
                    <w:lastRenderedPageBreak/>
                    <w:t>8) Lampes</w:t>
                  </w:r>
                </w:p>
              </w:tc>
              <w:tc>
                <w:tcPr>
                  <w:tcW w:w="0" w:type="auto"/>
                </w:tcPr>
                <w:p w14:paraId="6CAFA5C3" w14:textId="77777777" w:rsidR="00E12236" w:rsidRDefault="00E12236" w:rsidP="00E90B87">
                  <w:r>
                    <w:t>il y a des néons accrochés au plafond, il y en a 6 en tout disposés en 2 lignes orientées vers le nord</w:t>
                  </w:r>
                </w:p>
              </w:tc>
            </w:tr>
            <w:tr w:rsidR="00E12236" w14:paraId="7902A30F" w14:textId="77777777" w:rsidTr="00E90B87">
              <w:tc>
                <w:tcPr>
                  <w:tcW w:w="0" w:type="auto"/>
                </w:tcPr>
                <w:p w14:paraId="57562AA0" w14:textId="77777777" w:rsidR="00E12236" w:rsidRDefault="00E12236" w:rsidP="00E90B87">
                  <w:r>
                    <w:t>9) Plantes</w:t>
                  </w:r>
                </w:p>
              </w:tc>
              <w:tc>
                <w:tcPr>
                  <w:tcW w:w="0" w:type="auto"/>
                </w:tcPr>
                <w:p w14:paraId="1FAE33B6" w14:textId="77777777" w:rsidR="00E12236" w:rsidRDefault="00E12236" w:rsidP="00E90B87">
                  <w:r>
                    <w:t>Il y a des plantes vertes au sol sous chaque fenêtre.</w:t>
                  </w:r>
                </w:p>
              </w:tc>
            </w:tr>
            <w:tr w:rsidR="00E12236" w14:paraId="321E5BA9" w14:textId="77777777" w:rsidTr="00E90B87">
              <w:tc>
                <w:tcPr>
                  <w:tcW w:w="0" w:type="auto"/>
                </w:tcPr>
                <w:p w14:paraId="75365D66" w14:textId="77777777" w:rsidR="00E12236" w:rsidRDefault="00E12236" w:rsidP="00E90B87">
                  <w:r>
                    <w:t>10) table</w:t>
                  </w:r>
                </w:p>
              </w:tc>
              <w:tc>
                <w:tcPr>
                  <w:tcW w:w="0" w:type="auto"/>
                </w:tcPr>
                <w:p w14:paraId="41AA0213" w14:textId="77777777" w:rsidR="00E12236" w:rsidRDefault="00E12236" w:rsidP="00E90B87">
                  <w:r>
                    <w:t>Au milieu des fauteuils, il y a une table ronde en bois.</w:t>
                  </w:r>
                </w:p>
              </w:tc>
            </w:tr>
          </w:tbl>
          <w:p w14:paraId="51AF242E" w14:textId="77777777" w:rsidR="00E12236" w:rsidRDefault="00E12236" w:rsidP="00E90B87"/>
        </w:tc>
      </w:tr>
    </w:tbl>
    <w:p w14:paraId="73320C04" w14:textId="77777777" w:rsidR="009F4B60" w:rsidRDefault="009F4B60" w:rsidP="009F4B60"/>
    <w:p w14:paraId="6203D8A8" w14:textId="77777777" w:rsidR="00446E95" w:rsidRPr="00A400FD" w:rsidRDefault="00446E95" w:rsidP="00446E95">
      <w:pPr>
        <w:pStyle w:val="Titre1"/>
      </w:pPr>
      <w:r>
        <w:t>Conception</w:t>
      </w:r>
      <w:bookmarkEnd w:id="24"/>
    </w:p>
    <w:p w14:paraId="489B91C1" w14:textId="77777777" w:rsidR="00446E95" w:rsidRDefault="00446E95" w:rsidP="00E12236">
      <w:pPr>
        <w:pStyle w:val="Titre2"/>
      </w:pPr>
      <w:bookmarkStart w:id="25" w:name="_Toc128323769"/>
      <w:r>
        <w:t>Architecture</w:t>
      </w:r>
      <w:bookmarkEnd w:id="25"/>
    </w:p>
    <w:p w14:paraId="13336219"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35470969" w14:textId="77777777" w:rsidR="00446E95" w:rsidRDefault="00446E95" w:rsidP="00E12236">
      <w:pPr>
        <w:pStyle w:val="Titre2"/>
      </w:pPr>
      <w:bookmarkStart w:id="26" w:name="_Toc128323770"/>
      <w:r>
        <w:t>Modèles de donnée</w:t>
      </w:r>
      <w:bookmarkEnd w:id="26"/>
    </w:p>
    <w:p w14:paraId="0140E10F" w14:textId="77777777" w:rsidR="00446E95" w:rsidRDefault="00446E95" w:rsidP="00446E95">
      <w:pPr>
        <w:pStyle w:val="Informations"/>
      </w:pPr>
      <w:r>
        <w:t>Ce chapitre est toujours applicable à un projet de développement. Il n’est que parfois applicable à un projet système ou réseau.</w:t>
      </w:r>
    </w:p>
    <w:p w14:paraId="31069CBF" w14:textId="77777777" w:rsidR="00446E95" w:rsidRDefault="00446E95" w:rsidP="00446E95">
      <w:pPr>
        <w:pStyle w:val="Informations"/>
      </w:pPr>
    </w:p>
    <w:p w14:paraId="65B809E0" w14:textId="77777777" w:rsidR="00446E95" w:rsidRDefault="00446E95" w:rsidP="00446E95">
      <w:pPr>
        <w:pStyle w:val="Informations"/>
      </w:pPr>
      <w:r>
        <w:t>Le chapitre contient toujours au moins un modèle conceptuel de données (dictionnaire de données)</w:t>
      </w:r>
    </w:p>
    <w:p w14:paraId="605FCE72" w14:textId="77777777" w:rsidR="00446E95" w:rsidRDefault="00446E95" w:rsidP="00446E95">
      <w:pPr>
        <w:pStyle w:val="Informations"/>
      </w:pPr>
    </w:p>
    <w:p w14:paraId="567FDB81"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0214D9E1" w14:textId="77777777" w:rsidR="007F30AE" w:rsidRPr="007F30AE" w:rsidRDefault="005C1848" w:rsidP="00E12236">
      <w:pPr>
        <w:pStyle w:val="Titre2"/>
      </w:pPr>
      <w:bookmarkStart w:id="27" w:name="_Toc128323771"/>
      <w:bookmarkEnd w:id="22"/>
      <w:bookmarkEnd w:id="23"/>
      <w:r>
        <w:t>Implémentations spécifiques</w:t>
      </w:r>
      <w:bookmarkEnd w:id="27"/>
    </w:p>
    <w:p w14:paraId="74F7436F"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4CE2EA18" w14:textId="77777777" w:rsidR="0037071E" w:rsidRDefault="007F30AE">
      <w:pPr>
        <w:pStyle w:val="Informations"/>
        <w:numPr>
          <w:ilvl w:val="0"/>
          <w:numId w:val="5"/>
        </w:numPr>
      </w:pPr>
      <w:r w:rsidRPr="0037071E">
        <w:t>Autant que possible de manière graphique</w:t>
      </w:r>
      <w:r w:rsidR="007211A1">
        <w:t>, imagée, tableaux, etc.</w:t>
      </w:r>
    </w:p>
    <w:p w14:paraId="383B735C" w14:textId="77777777" w:rsidR="007F30AE" w:rsidRDefault="007F30AE">
      <w:pPr>
        <w:pStyle w:val="Informations"/>
        <w:numPr>
          <w:ilvl w:val="0"/>
          <w:numId w:val="5"/>
        </w:numPr>
      </w:pPr>
      <w:r w:rsidRPr="0037071E">
        <w:t>Tous les cas particuliers devraient y être spécifiés</w:t>
      </w:r>
      <w:r w:rsidR="00B147A7" w:rsidRPr="0037071E">
        <w:t>…</w:t>
      </w:r>
    </w:p>
    <w:p w14:paraId="5BC565B0" w14:textId="77777777" w:rsidR="005C1848" w:rsidRDefault="005C1848">
      <w:pPr>
        <w:pStyle w:val="Informations"/>
        <w:numPr>
          <w:ilvl w:val="0"/>
          <w:numId w:val="5"/>
        </w:numPr>
      </w:pPr>
      <w:r>
        <w:t>Justifier les choix</w:t>
      </w:r>
    </w:p>
    <w:p w14:paraId="3EDB05E7"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737E3725" w14:textId="77777777" w:rsidR="007F30AE" w:rsidRPr="007F30AE" w:rsidRDefault="00116F07" w:rsidP="00E12236">
      <w:pPr>
        <w:pStyle w:val="Titre2"/>
      </w:pPr>
      <w:bookmarkStart w:id="31" w:name="_Toc128323773"/>
      <w:r>
        <w:t>Installation de l’e</w:t>
      </w:r>
      <w:r w:rsidR="005C1848">
        <w:t>nvironnement de travail</w:t>
      </w:r>
      <w:bookmarkEnd w:id="31"/>
    </w:p>
    <w:p w14:paraId="4C168A8A"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17CDB2F7" w14:textId="77777777" w:rsidR="00920F4E" w:rsidRPr="00920F4E" w:rsidRDefault="00B147A7">
      <w:pPr>
        <w:pStyle w:val="Informations"/>
        <w:numPr>
          <w:ilvl w:val="0"/>
          <w:numId w:val="5"/>
        </w:numPr>
      </w:pPr>
      <w:r w:rsidRPr="00920F4E">
        <w:t>Versions des outils logiciels utilisés (OS, applications, pilotes, librairies, etc.)</w:t>
      </w:r>
    </w:p>
    <w:p w14:paraId="4957779C"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3B947942" w14:textId="77777777" w:rsidR="00E81328" w:rsidRDefault="00AB1CA6">
      <w:pPr>
        <w:pStyle w:val="Informations"/>
        <w:numPr>
          <w:ilvl w:val="0"/>
          <w:numId w:val="5"/>
        </w:numPr>
      </w:pPr>
      <w:r w:rsidRPr="00920F4E">
        <w:t>Arborescences des documents produits</w:t>
      </w:r>
      <w:r w:rsidR="00552D07" w:rsidRPr="00920F4E">
        <w:t>.</w:t>
      </w:r>
    </w:p>
    <w:p w14:paraId="49FCADCC" w14:textId="77777777" w:rsidR="002B1E09" w:rsidRPr="00920F4E" w:rsidRDefault="002B1E09">
      <w:pPr>
        <w:pStyle w:val="Informations"/>
        <w:numPr>
          <w:ilvl w:val="0"/>
          <w:numId w:val="5"/>
        </w:numPr>
      </w:pPr>
      <w:r>
        <w:t>Comment accéder au code (repository)</w:t>
      </w:r>
    </w:p>
    <w:p w14:paraId="7DA43642" w14:textId="77777777" w:rsidR="00116F07" w:rsidRDefault="00116F07" w:rsidP="00E12236">
      <w:pPr>
        <w:pStyle w:val="Titre2"/>
      </w:pPr>
      <w:bookmarkStart w:id="32" w:name="_Toc128323774"/>
      <w:r>
        <w:t>Installation</w:t>
      </w:r>
    </w:p>
    <w:p w14:paraId="1FC2894D" w14:textId="77777777" w:rsidR="00116F07" w:rsidRPr="00116F07" w:rsidRDefault="00116F07" w:rsidP="00116F07">
      <w:pPr>
        <w:pStyle w:val="Informations"/>
      </w:pPr>
      <w:r>
        <w:t>Ce chapitre décrit comment mettre en œuvre le produit dans un environnement de test (staging server) et/ou de production</w:t>
      </w:r>
    </w:p>
    <w:p w14:paraId="051A0440" w14:textId="77777777" w:rsidR="005C1848" w:rsidRPr="007F30AE" w:rsidRDefault="005C1848" w:rsidP="00E12236">
      <w:pPr>
        <w:pStyle w:val="Titre2"/>
      </w:pPr>
      <w:r>
        <w:t>Planification détaillée</w:t>
      </w:r>
      <w:bookmarkEnd w:id="32"/>
    </w:p>
    <w:p w14:paraId="5221C458" w14:textId="77777777" w:rsidR="005C1848" w:rsidRDefault="005C1848" w:rsidP="005C1848">
      <w:pPr>
        <w:pStyle w:val="Informations"/>
      </w:pPr>
      <w:bookmarkStart w:id="33" w:name="_Toc532179961"/>
      <w:r>
        <w:t>Liste des sprints avec les stories qui ont été réalisées dans chacun.</w:t>
      </w:r>
    </w:p>
    <w:p w14:paraId="74764D8A" w14:textId="77777777" w:rsidR="002B1E09" w:rsidRDefault="002B1E09" w:rsidP="005C1848">
      <w:pPr>
        <w:pStyle w:val="Informations"/>
      </w:pPr>
      <w:r>
        <w:t>On doit pouvoir voir si une story a été débutée dans un sprint mais terminée dans un autre.</w:t>
      </w:r>
    </w:p>
    <w:p w14:paraId="7989A4B6" w14:textId="77777777" w:rsidR="00505421" w:rsidRPr="007F30AE" w:rsidRDefault="00F16ADE" w:rsidP="00E12236">
      <w:pPr>
        <w:pStyle w:val="Titre2"/>
      </w:pPr>
      <w:bookmarkStart w:id="34" w:name="_Toc128323775"/>
      <w:bookmarkEnd w:id="33"/>
      <w:r>
        <w:t>Journal de Bord</w:t>
      </w:r>
      <w:bookmarkEnd w:id="34"/>
    </w:p>
    <w:p w14:paraId="3080C471"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6FCF34C" w14:textId="77777777" w:rsidR="00505421" w:rsidRPr="00920F4E" w:rsidRDefault="00505421" w:rsidP="002B1E09">
      <w:pPr>
        <w:pStyle w:val="Informations"/>
      </w:pPr>
      <w:r>
        <w:t>Date, raison, description, etc.</w:t>
      </w:r>
    </w:p>
    <w:p w14:paraId="410E990E"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68127DE2" w14:textId="77777777" w:rsidR="005C1848" w:rsidRDefault="005C1848" w:rsidP="00E12236">
      <w:pPr>
        <w:pStyle w:val="Titre2"/>
      </w:pPr>
      <w:bookmarkStart w:id="38" w:name="_Toc128323777"/>
      <w:bookmarkStart w:id="39" w:name="_Toc532179968"/>
      <w:bookmarkStart w:id="40" w:name="_Toc165969652"/>
      <w:bookmarkStart w:id="41" w:name="_Ref308525868"/>
      <w:r>
        <w:t>Stratégie de test</w:t>
      </w:r>
      <w:bookmarkEnd w:id="38"/>
    </w:p>
    <w:p w14:paraId="2874321A" w14:textId="77777777" w:rsidR="005C1848" w:rsidRPr="00920F4E" w:rsidRDefault="005C1848" w:rsidP="005C1848">
      <w:pPr>
        <w:pStyle w:val="Informations"/>
      </w:pPr>
      <w:r w:rsidRPr="00920F4E">
        <w:t>Qui, quand, avec quelles données, dans quel ordre, etc.</w:t>
      </w:r>
    </w:p>
    <w:p w14:paraId="0CB2D19C" w14:textId="77777777" w:rsidR="007F30AE" w:rsidRPr="007F30AE" w:rsidRDefault="007F30AE" w:rsidP="00E12236">
      <w:pPr>
        <w:pStyle w:val="Titre2"/>
      </w:pPr>
      <w:bookmarkStart w:id="42" w:name="_Toc128323778"/>
      <w:r w:rsidRPr="007F30AE">
        <w:t>Dossier des tests</w:t>
      </w:r>
      <w:bookmarkEnd w:id="39"/>
      <w:bookmarkEnd w:id="40"/>
      <w:bookmarkEnd w:id="41"/>
      <w:bookmarkEnd w:id="42"/>
    </w:p>
    <w:p w14:paraId="4320100F"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014E6BE"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7CE4D1F3" w14:textId="77777777" w:rsidR="002B1E09" w:rsidRPr="00920F4E" w:rsidRDefault="002B1E09" w:rsidP="00E12236">
      <w:pPr>
        <w:pStyle w:val="Titre2"/>
      </w:pPr>
      <w:bookmarkStart w:id="43" w:name="_Toc128323779"/>
      <w:r>
        <w:lastRenderedPageBreak/>
        <w:t>Problèmes restants</w:t>
      </w:r>
      <w:bookmarkEnd w:id="43"/>
    </w:p>
    <w:p w14:paraId="715749B1" w14:textId="77777777" w:rsidR="002B1E09" w:rsidRDefault="007F30AE" w:rsidP="002B1E09">
      <w:pPr>
        <w:pStyle w:val="Informations"/>
      </w:pPr>
      <w:r w:rsidRPr="00920F4E">
        <w:t>Liste des bugs répertoriés avec</w:t>
      </w:r>
    </w:p>
    <w:p w14:paraId="3CB2F33A" w14:textId="77777777" w:rsidR="002B1E09" w:rsidRDefault="002B1E09">
      <w:pPr>
        <w:pStyle w:val="Informations"/>
        <w:numPr>
          <w:ilvl w:val="0"/>
          <w:numId w:val="5"/>
        </w:numPr>
      </w:pPr>
      <w:r>
        <w:t>D</w:t>
      </w:r>
      <w:r w:rsidR="007F30AE" w:rsidRPr="00920F4E">
        <w:t>ate de découverte</w:t>
      </w:r>
    </w:p>
    <w:p w14:paraId="3829CF83" w14:textId="77777777" w:rsidR="00920F4E" w:rsidRDefault="002B1E09">
      <w:pPr>
        <w:pStyle w:val="Informations"/>
        <w:numPr>
          <w:ilvl w:val="0"/>
          <w:numId w:val="5"/>
        </w:numPr>
      </w:pPr>
      <w:r>
        <w:t>Impact</w:t>
      </w:r>
    </w:p>
    <w:p w14:paraId="370AAD75" w14:textId="77777777" w:rsidR="002B1E09" w:rsidRDefault="002B1E09">
      <w:pPr>
        <w:pStyle w:val="Informations"/>
        <w:numPr>
          <w:ilvl w:val="0"/>
          <w:numId w:val="5"/>
        </w:numPr>
      </w:pPr>
      <w:r>
        <w:t>Comment le contourner</w:t>
      </w:r>
    </w:p>
    <w:p w14:paraId="2FAD2551" w14:textId="77777777" w:rsidR="002B1E09" w:rsidRDefault="002B1E09">
      <w:pPr>
        <w:pStyle w:val="Informations"/>
        <w:numPr>
          <w:ilvl w:val="0"/>
          <w:numId w:val="5"/>
        </w:numPr>
      </w:pPr>
      <w:r>
        <w:t>Piste de résolution</w:t>
      </w:r>
    </w:p>
    <w:p w14:paraId="207D56AA"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0372811E" w14:textId="77777777" w:rsidR="007F30AE" w:rsidRPr="00152A26" w:rsidRDefault="007F30AE" w:rsidP="00E12236">
      <w:pPr>
        <w:pStyle w:val="Titre2"/>
      </w:pPr>
      <w:bookmarkStart w:id="46" w:name="_Toc165969654"/>
      <w:bookmarkStart w:id="47" w:name="_Toc128323781"/>
      <w:r w:rsidRPr="00152A26">
        <w:t xml:space="preserve">Bilan des </w:t>
      </w:r>
      <w:bookmarkEnd w:id="46"/>
      <w:r w:rsidR="008E53F9">
        <w:t>fonctionnalités demandées</w:t>
      </w:r>
      <w:bookmarkEnd w:id="47"/>
    </w:p>
    <w:p w14:paraId="5AD008B4"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79EAD30E"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40AFAEFB" w14:textId="77777777" w:rsidR="007F30AE" w:rsidRPr="007F30AE" w:rsidRDefault="007F30AE" w:rsidP="00E12236">
      <w:pPr>
        <w:pStyle w:val="Titre2"/>
      </w:pPr>
      <w:bookmarkStart w:id="48" w:name="_Toc165969655"/>
      <w:bookmarkStart w:id="49" w:name="_Toc128323782"/>
      <w:r w:rsidRPr="007F30AE">
        <w:t>Bilan de la planification</w:t>
      </w:r>
      <w:bookmarkEnd w:id="48"/>
      <w:bookmarkEnd w:id="49"/>
    </w:p>
    <w:p w14:paraId="2ED8A66E"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8759C3B" w14:textId="77777777" w:rsidR="007F30AE" w:rsidRPr="007F30AE" w:rsidRDefault="007F30AE" w:rsidP="00E12236">
      <w:pPr>
        <w:pStyle w:val="Titre2"/>
      </w:pPr>
      <w:bookmarkStart w:id="50" w:name="_Toc165969656"/>
      <w:bookmarkStart w:id="51" w:name="_Toc128323783"/>
      <w:r w:rsidRPr="007F30AE">
        <w:t>Bilan personnel</w:t>
      </w:r>
      <w:bookmarkEnd w:id="50"/>
      <w:bookmarkEnd w:id="51"/>
    </w:p>
    <w:p w14:paraId="62F76E34" w14:textId="77777777" w:rsidR="00920F4E" w:rsidRDefault="007F30AE" w:rsidP="002B1E09">
      <w:pPr>
        <w:pStyle w:val="Informations"/>
      </w:pPr>
      <w:r w:rsidRPr="00920F4E">
        <w:t>Si c’était à refaire</w:t>
      </w:r>
      <w:r w:rsidR="00A3107E" w:rsidRPr="00920F4E">
        <w:t>:</w:t>
      </w:r>
    </w:p>
    <w:p w14:paraId="494BBAE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4CF21F"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17F18BCC" w14:textId="77777777" w:rsidR="00A3107E" w:rsidRPr="00920F4E" w:rsidRDefault="00A3107E" w:rsidP="002B1E09">
      <w:pPr>
        <w:pStyle w:val="Informations"/>
      </w:pPr>
      <w:r w:rsidRPr="00920F4E">
        <w:t>Qu’est que ce projet m’a appris ?</w:t>
      </w:r>
    </w:p>
    <w:p w14:paraId="288CC064" w14:textId="77777777" w:rsidR="004206A2" w:rsidRPr="00920F4E" w:rsidRDefault="004206A2" w:rsidP="002B1E09">
      <w:pPr>
        <w:pStyle w:val="Informations"/>
      </w:pPr>
      <w:r w:rsidRPr="00920F4E">
        <w:t>Suite à donner, améliorations souhaitables, …</w:t>
      </w:r>
    </w:p>
    <w:p w14:paraId="3ABD8768" w14:textId="77777777" w:rsidR="00A3107E" w:rsidRPr="00920F4E" w:rsidRDefault="00A3107E" w:rsidP="002B1E09">
      <w:pPr>
        <w:pStyle w:val="Informations"/>
      </w:pPr>
      <w:r w:rsidRPr="00920F4E">
        <w:t>Remerciements, signature, etc.</w:t>
      </w:r>
    </w:p>
    <w:p w14:paraId="14007AC6"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7172B72C" w14:textId="77777777" w:rsidR="007F30AE" w:rsidRPr="007F30AE" w:rsidRDefault="007F30AE" w:rsidP="00E12236">
      <w:pPr>
        <w:pStyle w:val="Titre2"/>
      </w:pPr>
      <w:bookmarkStart w:id="55" w:name="_Toc532179972"/>
      <w:bookmarkStart w:id="56" w:name="_Toc165969658"/>
      <w:bookmarkStart w:id="57" w:name="_Toc128323785"/>
      <w:r w:rsidRPr="007F30AE">
        <w:t>Journal de travail</w:t>
      </w:r>
      <w:bookmarkEnd w:id="55"/>
      <w:bookmarkEnd w:id="56"/>
      <w:bookmarkEnd w:id="57"/>
    </w:p>
    <w:p w14:paraId="58EA0A7E"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5A17930" w14:textId="77777777" w:rsidR="007F30AE" w:rsidRPr="007F30AE" w:rsidRDefault="00A3107E" w:rsidP="00E12236">
      <w:pPr>
        <w:pStyle w:val="Titre2"/>
      </w:pPr>
      <w:bookmarkStart w:id="58" w:name="_Toc128323786"/>
      <w:r>
        <w:t>Bibliographie</w:t>
      </w:r>
      <w:bookmarkEnd w:id="58"/>
    </w:p>
    <w:p w14:paraId="3EB2F21E"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1FF2DE8" w14:textId="77777777" w:rsidR="00903FEF" w:rsidRPr="007F30AE" w:rsidRDefault="00903FEF" w:rsidP="00E12236">
      <w:pPr>
        <w:pStyle w:val="Titre2"/>
      </w:pPr>
      <w:bookmarkStart w:id="59" w:name="_Toc128323787"/>
      <w:r>
        <w:t>Webographie</w:t>
      </w:r>
      <w:bookmarkEnd w:id="59"/>
    </w:p>
    <w:p w14:paraId="65910248" w14:textId="77777777" w:rsidR="00903FEF" w:rsidRPr="00920F4E" w:rsidRDefault="00903FEF" w:rsidP="002B1E09">
      <w:pPr>
        <w:pStyle w:val="Informations"/>
      </w:pPr>
      <w:r w:rsidRPr="00920F4E">
        <w:t>Références des sites Internet consultés durant le projet.</w:t>
      </w:r>
    </w:p>
    <w:p w14:paraId="07117EAB" w14:textId="77777777" w:rsidR="00903FEF" w:rsidRPr="007F30AE" w:rsidRDefault="00903FEF" w:rsidP="008E53F9">
      <w:pPr>
        <w:pStyle w:val="Titre1"/>
      </w:pPr>
      <w:bookmarkStart w:id="60" w:name="_Toc128323788"/>
      <w:r>
        <w:t>Annexes</w:t>
      </w:r>
      <w:bookmarkEnd w:id="60"/>
    </w:p>
    <w:p w14:paraId="453518EC" w14:textId="77777777" w:rsidR="00903FEF" w:rsidRPr="00920F4E" w:rsidRDefault="00B64C66" w:rsidP="002B1E09">
      <w:pPr>
        <w:pStyle w:val="Informations"/>
      </w:pPr>
      <w:r w:rsidRPr="00920F4E">
        <w:t>Listing du code source (partiel ou, plus rarement complet)</w:t>
      </w:r>
    </w:p>
    <w:p w14:paraId="2109F56C"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1618E1FD"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3A271C3"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ECFF" w14:textId="77777777" w:rsidR="00C04E7A" w:rsidRDefault="00C04E7A">
      <w:r>
        <w:separator/>
      </w:r>
    </w:p>
  </w:endnote>
  <w:endnote w:type="continuationSeparator" w:id="0">
    <w:p w14:paraId="6B0E9441" w14:textId="77777777" w:rsidR="00C04E7A" w:rsidRDefault="00C0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861B"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1852CD6A" w14:textId="77777777" w:rsidTr="00E52B61">
      <w:trPr>
        <w:trHeight w:hRule="exact" w:val="227"/>
        <w:jc w:val="center"/>
      </w:trPr>
      <w:tc>
        <w:tcPr>
          <w:tcW w:w="3510" w:type="dxa"/>
          <w:vAlign w:val="center"/>
        </w:tcPr>
        <w:p w14:paraId="4B2C31DD" w14:textId="12B3F3AF" w:rsidR="00AA4393" w:rsidRDefault="00AA4393" w:rsidP="00742484">
          <w:pPr>
            <w:pStyle w:val="-Pieddepage"/>
          </w:pPr>
          <w:r w:rsidRPr="00742484">
            <w:t>Auteur</w:t>
          </w:r>
          <w:r w:rsidRPr="00000197">
            <w:rPr>
              <w:rFonts w:cs="Arial"/>
              <w:szCs w:val="16"/>
            </w:rPr>
            <w:t> :</w:t>
          </w:r>
          <w:fldSimple w:instr=" AUTHOR   \* MERGEFORMAT ">
            <w:r w:rsidR="00E86E34" w:rsidRPr="00E86E34">
              <w:rPr>
                <w:rFonts w:cs="Arial"/>
                <w:noProof/>
                <w:szCs w:val="16"/>
              </w:rPr>
              <w:t>Charles-Henri Moser</w:t>
            </w:r>
          </w:fldSimple>
        </w:p>
        <w:p w14:paraId="7981C831" w14:textId="77777777" w:rsidR="00AA4393" w:rsidRPr="00000197" w:rsidRDefault="00AA4393" w:rsidP="002D7D46">
          <w:pPr>
            <w:pStyle w:val="-Pieddepage"/>
            <w:rPr>
              <w:rFonts w:cs="Arial"/>
              <w:szCs w:val="16"/>
            </w:rPr>
          </w:pPr>
        </w:p>
      </w:tc>
      <w:tc>
        <w:tcPr>
          <w:tcW w:w="2680" w:type="dxa"/>
          <w:vAlign w:val="center"/>
        </w:tcPr>
        <w:p w14:paraId="02EA0900" w14:textId="77777777" w:rsidR="00AA4393" w:rsidRPr="00000197" w:rsidRDefault="00AA4393" w:rsidP="00955930">
          <w:pPr>
            <w:pStyle w:val="-Pieddepage"/>
            <w:jc w:val="center"/>
            <w:rPr>
              <w:rFonts w:cs="Arial"/>
              <w:szCs w:val="16"/>
            </w:rPr>
          </w:pPr>
        </w:p>
      </w:tc>
      <w:tc>
        <w:tcPr>
          <w:tcW w:w="3096" w:type="dxa"/>
          <w:vAlign w:val="center"/>
        </w:tcPr>
        <w:p w14:paraId="6767E897" w14:textId="0FE5D97D"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86E34">
            <w:rPr>
              <w:rFonts w:cs="Arial"/>
              <w:noProof/>
              <w:szCs w:val="16"/>
            </w:rPr>
            <w:t>26.03.2024</w:t>
          </w:r>
          <w:r w:rsidR="00A65F0B">
            <w:rPr>
              <w:rFonts w:cs="Arial"/>
              <w:szCs w:val="16"/>
            </w:rPr>
            <w:fldChar w:fldCharType="end"/>
          </w:r>
        </w:p>
      </w:tc>
    </w:tr>
    <w:tr w:rsidR="00AA4393" w:rsidRPr="00000197" w14:paraId="4FD75C08" w14:textId="77777777" w:rsidTr="00E52B61">
      <w:trPr>
        <w:jc w:val="center"/>
      </w:trPr>
      <w:tc>
        <w:tcPr>
          <w:tcW w:w="3510" w:type="dxa"/>
          <w:vAlign w:val="center"/>
        </w:tcPr>
        <w:p w14:paraId="3B9F1CD9" w14:textId="3712652D"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E86E34">
            <w:rPr>
              <w:noProof/>
            </w:rPr>
            <w:t>Charles-Henri Moser</w:t>
          </w:r>
          <w:r w:rsidR="00A65F0B">
            <w:rPr>
              <w:rFonts w:cs="Arial"/>
              <w:noProof/>
              <w:szCs w:val="16"/>
            </w:rPr>
            <w:fldChar w:fldCharType="end"/>
          </w:r>
        </w:p>
      </w:tc>
      <w:tc>
        <w:tcPr>
          <w:tcW w:w="2680" w:type="dxa"/>
          <w:vAlign w:val="center"/>
        </w:tcPr>
        <w:p w14:paraId="6222734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EADE281" w14:textId="5533C82C"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86E34">
            <w:rPr>
              <w:rFonts w:cs="Arial"/>
              <w:noProof/>
              <w:szCs w:val="16"/>
            </w:rPr>
            <w:t>26.03.2024 16:06</w:t>
          </w:r>
          <w:r w:rsidR="00A65F0B">
            <w:rPr>
              <w:rFonts w:cs="Arial"/>
              <w:szCs w:val="16"/>
            </w:rPr>
            <w:fldChar w:fldCharType="end"/>
          </w:r>
        </w:p>
      </w:tc>
    </w:tr>
    <w:tr w:rsidR="00AA4393" w:rsidRPr="00000197" w14:paraId="45731B6E" w14:textId="77777777" w:rsidTr="00E52B61">
      <w:trPr>
        <w:jc w:val="center"/>
      </w:trPr>
      <w:tc>
        <w:tcPr>
          <w:tcW w:w="3510" w:type="dxa"/>
          <w:vAlign w:val="center"/>
        </w:tcPr>
        <w:p w14:paraId="13F291B3" w14:textId="6785635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86E34" w:rsidRPr="00E86E3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E48F7">
            <w:rPr>
              <w:rFonts w:cs="Arial"/>
              <w:noProof/>
              <w:szCs w:val="16"/>
            </w:rPr>
            <w:t>23.04.2024 16:28</w:t>
          </w:r>
          <w:r w:rsidR="00A65F0B">
            <w:rPr>
              <w:rFonts w:cs="Arial"/>
              <w:szCs w:val="16"/>
            </w:rPr>
            <w:fldChar w:fldCharType="end"/>
          </w:r>
        </w:p>
      </w:tc>
      <w:tc>
        <w:tcPr>
          <w:tcW w:w="5776" w:type="dxa"/>
          <w:gridSpan w:val="2"/>
          <w:vAlign w:val="center"/>
        </w:tcPr>
        <w:p w14:paraId="5BCC3DFE" w14:textId="61F1D34E" w:rsidR="00AA4393" w:rsidRPr="00000197" w:rsidRDefault="00000000" w:rsidP="00955930">
          <w:pPr>
            <w:pStyle w:val="-Pieddepage"/>
            <w:jc w:val="right"/>
            <w:rPr>
              <w:rFonts w:cs="Arial"/>
              <w:szCs w:val="16"/>
            </w:rPr>
          </w:pPr>
          <w:fldSimple w:instr=" FILENAME  \* FirstCap  \* MERGEFORMAT ">
            <w:r w:rsidR="00E86E34" w:rsidRPr="00E86E34">
              <w:rPr>
                <w:rFonts w:cs="Arial"/>
                <w:noProof/>
                <w:szCs w:val="16"/>
              </w:rPr>
              <w:t>Rapport</w:t>
            </w:r>
            <w:r w:rsidR="00E86E34">
              <w:rPr>
                <w:noProof/>
              </w:rPr>
              <w:t xml:space="preserve"> de projet</w:t>
            </w:r>
          </w:fldSimple>
        </w:p>
      </w:tc>
    </w:tr>
  </w:tbl>
  <w:p w14:paraId="6BF022D9"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D556"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6C5A" w14:textId="77777777" w:rsidR="00C04E7A" w:rsidRDefault="00C04E7A">
      <w:r>
        <w:separator/>
      </w:r>
    </w:p>
  </w:footnote>
  <w:footnote w:type="continuationSeparator" w:id="0">
    <w:p w14:paraId="25515B2B" w14:textId="77777777" w:rsidR="00C04E7A" w:rsidRDefault="00C04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4E7CC"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35416BD" w14:textId="77777777">
      <w:trPr>
        <w:trHeight w:val="536"/>
        <w:jc w:val="center"/>
      </w:trPr>
      <w:tc>
        <w:tcPr>
          <w:tcW w:w="2445" w:type="dxa"/>
          <w:vAlign w:val="center"/>
        </w:tcPr>
        <w:p w14:paraId="4A6D0C39" w14:textId="77777777" w:rsidR="00AA4393" w:rsidRDefault="00AA4393" w:rsidP="00E12AE5">
          <w:pPr>
            <w:pStyle w:val="ETML"/>
          </w:pPr>
          <w:r w:rsidRPr="00B4738A">
            <w:t>ETML</w:t>
          </w:r>
        </w:p>
      </w:tc>
      <w:tc>
        <w:tcPr>
          <w:tcW w:w="4560" w:type="dxa"/>
          <w:vAlign w:val="center"/>
        </w:tcPr>
        <w:p w14:paraId="547AD108" w14:textId="77777777" w:rsidR="00AA4393" w:rsidRPr="00B4738A" w:rsidRDefault="00AA4393" w:rsidP="00B4738A"/>
      </w:tc>
      <w:tc>
        <w:tcPr>
          <w:tcW w:w="2283" w:type="dxa"/>
          <w:vAlign w:val="center"/>
        </w:tcPr>
        <w:p w14:paraId="06B1F015" w14:textId="77777777" w:rsidR="00AA4393" w:rsidRDefault="00AA4393" w:rsidP="001D72BA">
          <w:pPr>
            <w:pStyle w:val="En-tte"/>
            <w:jc w:val="right"/>
          </w:pPr>
          <w:r>
            <w:rPr>
              <w:noProof/>
            </w:rPr>
            <w:drawing>
              <wp:inline distT="0" distB="0" distL="0" distR="0" wp14:anchorId="7287BC96" wp14:editId="5C5ACD8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BF94AF1"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09AD"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3DC471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6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29E"/>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E48F7"/>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4B60"/>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4E7A"/>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236"/>
    <w:rsid w:val="00E12AE5"/>
    <w:rsid w:val="00E17DD7"/>
    <w:rsid w:val="00E416AC"/>
    <w:rsid w:val="00E41BC2"/>
    <w:rsid w:val="00E52B61"/>
    <w:rsid w:val="00E61B66"/>
    <w:rsid w:val="00E658ED"/>
    <w:rsid w:val="00E81328"/>
    <w:rsid w:val="00E86E34"/>
    <w:rsid w:val="00E93DF4"/>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75C6C"/>
  <w15:docId w15:val="{C34C872B-99F0-41A2-A49B-339E3C06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E12236"/>
    <w:pPr>
      <w:keepNext/>
      <w:numPr>
        <w:ilvl w:val="1"/>
        <w:numId w:val="4"/>
      </w:numPr>
      <w:spacing w:before="120" w:after="60"/>
      <w:outlineLvl w:val="1"/>
    </w:pPr>
    <w:rPr>
      <w:rFonts w:asciiTheme="majorHAnsi" w:hAnsiTheme="majorHAnsi" w:cs="Arial"/>
      <w:iCs/>
      <w:sz w:val="24"/>
      <w:szCs w:val="24"/>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Moser\Documents\GitHub\ICT-306\Personnel\Projet\m-proj-rapport-C-H.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m-proj-rapport-C-H.dotx</Template>
  <TotalTime>4</TotalTime>
  <Pages>10</Pages>
  <Words>3515</Words>
  <Characters>19337</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22807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Moser</dc:creator>
  <cp:lastModifiedBy>Charles-Henri Moser</cp:lastModifiedBy>
  <cp:revision>4</cp:revision>
  <cp:lastPrinted>2024-03-26T15:06:00Z</cp:lastPrinted>
  <dcterms:created xsi:type="dcterms:W3CDTF">2024-03-26T15:04:00Z</dcterms:created>
  <dcterms:modified xsi:type="dcterms:W3CDTF">2024-04-29T07:29:00Z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