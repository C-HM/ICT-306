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CC33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49A99EDD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AB711A" wp14:editId="051EA83F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05210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D98F81E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30737B9A" w14:textId="77777777" w:rsidR="007F30AE" w:rsidRPr="000E7483" w:rsidRDefault="007F30AE" w:rsidP="000E7483">
      <w:pPr>
        <w:jc w:val="center"/>
      </w:pPr>
      <w:r w:rsidRPr="000E7483">
        <w:t>Lieu</w:t>
      </w:r>
    </w:p>
    <w:p w14:paraId="5959A194" w14:textId="77777777" w:rsidR="007F30AE" w:rsidRPr="000E7483" w:rsidRDefault="007F30AE" w:rsidP="000E7483">
      <w:pPr>
        <w:jc w:val="center"/>
      </w:pPr>
      <w:r w:rsidRPr="000E7483">
        <w:t>Durée</w:t>
      </w:r>
    </w:p>
    <w:p w14:paraId="5E98946A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E8284B2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029608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E68056A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7A4711A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A93B1C3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F174BF9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BCA69E6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F4D5940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565A4AC" w14:textId="77777777" w:rsidR="009907B5" w:rsidRDefault="00E34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76B2BB5" w14:textId="77777777" w:rsidR="009907B5" w:rsidRDefault="00E34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57894B2" w14:textId="77777777" w:rsidR="009907B5" w:rsidRDefault="00E34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DED579E" w14:textId="77777777" w:rsidR="009907B5" w:rsidRDefault="00E34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547120F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28C6BC5" w14:textId="77777777" w:rsidR="009907B5" w:rsidRDefault="00E34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00F1F63" w14:textId="77777777" w:rsidR="009907B5" w:rsidRDefault="00E34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F33E2FE" w14:textId="77777777" w:rsidR="009907B5" w:rsidRDefault="00E34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49815CC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988FFB0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7C5CED8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A9CE805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07DE076" w14:textId="77777777" w:rsidR="009907B5" w:rsidRDefault="00E34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818BDC5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8352387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9A0EC40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D9436E8" w14:textId="77777777" w:rsidR="009907B5" w:rsidRDefault="00E34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A0B2C17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9A71E9B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B4E1F9D" w14:textId="77777777" w:rsidR="009907B5" w:rsidRDefault="00E34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F1F94D1" w14:textId="77777777" w:rsidR="009907B5" w:rsidRDefault="00E34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99CD40B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07F73B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54877638" w14:textId="77777777" w:rsidR="008E53F9" w:rsidRPr="008E53F9" w:rsidRDefault="008E53F9" w:rsidP="008E53F9">
      <w:pPr>
        <w:pStyle w:val="Corpsdetexte"/>
      </w:pPr>
    </w:p>
    <w:p w14:paraId="6BCF1F67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3F4A330" w14:textId="77777777" w:rsidR="0015167D" w:rsidRPr="0015167D" w:rsidRDefault="0015167D" w:rsidP="0015167D">
      <w:pPr>
        <w:pStyle w:val="Retraitcorpsdetexte"/>
      </w:pPr>
    </w:p>
    <w:p w14:paraId="5B252A2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BCED91C" w14:textId="77777777" w:rsidR="0076036D" w:rsidRDefault="0076036D" w:rsidP="0015167D">
      <w:pPr>
        <w:pStyle w:val="Informations"/>
      </w:pPr>
    </w:p>
    <w:p w14:paraId="096BD0D4" w14:textId="77777777" w:rsidR="0076036D" w:rsidRDefault="0076036D" w:rsidP="0015167D">
      <w:pPr>
        <w:pStyle w:val="Informations"/>
      </w:pPr>
      <w:r>
        <w:t xml:space="preserve">Exemple :  </w:t>
      </w:r>
    </w:p>
    <w:p w14:paraId="08371DB3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457B16D9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284CDD" w14:textId="77777777" w:rsidR="0015167D" w:rsidRPr="00F664DF" w:rsidRDefault="0015167D" w:rsidP="0015167D">
      <w:pPr>
        <w:pStyle w:val="Retraitcorpsdetexte"/>
      </w:pPr>
    </w:p>
    <w:p w14:paraId="0B197F73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6C3B04FD" w14:textId="77777777" w:rsidR="0015167D" w:rsidRPr="0015167D" w:rsidRDefault="0015167D" w:rsidP="0015167D">
      <w:pPr>
        <w:pStyle w:val="Retraitcorpsdetexte"/>
      </w:pPr>
    </w:p>
    <w:p w14:paraId="2F3B502D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17FA857" w14:textId="77777777" w:rsidR="0015167D" w:rsidRPr="00F664DF" w:rsidRDefault="0015167D" w:rsidP="0015167D">
      <w:pPr>
        <w:pStyle w:val="Retraitcorpsdetexte"/>
      </w:pPr>
    </w:p>
    <w:p w14:paraId="6969CAD9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1A97DE58" w14:textId="77777777" w:rsidR="0015167D" w:rsidRPr="0015167D" w:rsidRDefault="0015167D" w:rsidP="0015167D">
      <w:pPr>
        <w:pStyle w:val="Retraitcorpsdetexte"/>
      </w:pPr>
    </w:p>
    <w:p w14:paraId="4F39A4F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1799C9F" w14:textId="77777777" w:rsidR="00F664DF" w:rsidRPr="00F664DF" w:rsidRDefault="00F664DF" w:rsidP="00F664DF">
      <w:pPr>
        <w:pStyle w:val="Retraitcorpsdetexte"/>
      </w:pPr>
    </w:p>
    <w:p w14:paraId="617A6F41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310AF53E" w14:textId="77777777" w:rsidR="0015167D" w:rsidRPr="0015167D" w:rsidRDefault="0015167D" w:rsidP="0015167D">
      <w:pPr>
        <w:pStyle w:val="Retraitcorpsdetexte"/>
      </w:pPr>
    </w:p>
    <w:p w14:paraId="0C6F233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EA5D636" w14:textId="77777777" w:rsidR="0015167D" w:rsidRPr="00F664DF" w:rsidRDefault="0015167D" w:rsidP="0015167D">
      <w:pPr>
        <w:pStyle w:val="Retraitcorpsdetexte"/>
      </w:pPr>
    </w:p>
    <w:p w14:paraId="5B178D10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318B888A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5101D4EC" w14:textId="77777777" w:rsidR="00920F4E" w:rsidRDefault="00920F4E" w:rsidP="00920F4E">
      <w:pPr>
        <w:pStyle w:val="Retraitcorpsdetexte3"/>
      </w:pPr>
    </w:p>
    <w:p w14:paraId="4E5243D1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50079D9" w14:textId="77777777" w:rsidR="0015167D" w:rsidRPr="00920F4E" w:rsidRDefault="0015167D" w:rsidP="00920F4E">
      <w:pPr>
        <w:pStyle w:val="Retraitcorpsdetexte3"/>
      </w:pPr>
    </w:p>
    <w:p w14:paraId="3E4F5A44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0546B3C8" w14:textId="77777777" w:rsidR="00F664DF" w:rsidRDefault="00F664DF" w:rsidP="00F664DF">
      <w:pPr>
        <w:pStyle w:val="Retraitcorpsdetexte3"/>
      </w:pPr>
    </w:p>
    <w:p w14:paraId="046BA14E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3017CFCE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1C8BDA98" w14:textId="77777777" w:rsidR="00454A1D" w:rsidRPr="00F664DF" w:rsidRDefault="00454A1D" w:rsidP="00454A1D">
      <w:pPr>
        <w:pStyle w:val="Informations"/>
      </w:pPr>
    </w:p>
    <w:p w14:paraId="3C4DBB02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0D0C01A3" w14:textId="77777777" w:rsidR="00F664DF" w:rsidRDefault="00F664DF" w:rsidP="00F664DF">
      <w:pPr>
        <w:pStyle w:val="Retraitcorpsdetexte3"/>
      </w:pPr>
    </w:p>
    <w:p w14:paraId="20A78FC0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74281CE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D7A997F" w14:textId="77777777" w:rsidR="0015167D" w:rsidRPr="00F664DF" w:rsidRDefault="0015167D" w:rsidP="00F664DF">
      <w:pPr>
        <w:pStyle w:val="Retraitcorpsdetexte3"/>
      </w:pPr>
    </w:p>
    <w:p w14:paraId="535F78EC" w14:textId="77777777"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14:paraId="10AEE322" w14:textId="77777777" w:rsidR="00F664DF" w:rsidRDefault="00F664DF" w:rsidP="00F664DF">
      <w:pPr>
        <w:pStyle w:val="Retraitcorpsdetexte3"/>
      </w:pPr>
    </w:p>
    <w:p w14:paraId="204C4A53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9CC03C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2B8E665" w14:textId="77777777" w:rsidR="0015167D" w:rsidRPr="00F664DF" w:rsidRDefault="0015167D" w:rsidP="00F664DF">
      <w:pPr>
        <w:pStyle w:val="Retraitcorpsdetexte3"/>
      </w:pPr>
    </w:p>
    <w:p w14:paraId="5A6B7E04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68CE4AAC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4D13A5EA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5D0DE6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8F0A11C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2616F8A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6F00B5BB" w14:textId="77777777" w:rsidR="00E07F66" w:rsidRDefault="00E07F66" w:rsidP="00F16ADE">
      <w:pPr>
        <w:pStyle w:val="Informations"/>
      </w:pPr>
    </w:p>
    <w:p w14:paraId="0948B469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453DD2B9" w14:textId="77777777" w:rsidR="00E07F66" w:rsidRDefault="00E07F66" w:rsidP="00F16ADE">
      <w:pPr>
        <w:pStyle w:val="Informations"/>
      </w:pPr>
    </w:p>
    <w:p w14:paraId="6FC9CDFC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BF02107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62FD359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63CBD3F3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D8EEA3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EBC3120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4B556BD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1BCD80C1" w14:textId="77777777" w:rsidR="00F16ADE" w:rsidRDefault="00F16ADE" w:rsidP="0076036D">
      <w:pPr>
        <w:pStyle w:val="Informations"/>
      </w:pPr>
    </w:p>
    <w:p w14:paraId="35D13B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36EE84E7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76D5C52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397B9DCA" w14:textId="77777777" w:rsidR="00F16ADE" w:rsidRDefault="00F16ADE" w:rsidP="00F16ADE">
      <w:pPr>
        <w:pStyle w:val="Informations"/>
      </w:pPr>
    </w:p>
    <w:p w14:paraId="56612CB7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68FD5C9E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5AD70811" w14:textId="77777777" w:rsidR="006F57E8" w:rsidRDefault="006F57E8" w:rsidP="006F57E8">
      <w:pPr>
        <w:pStyle w:val="Titre2"/>
      </w:pPr>
      <w:proofErr w:type="gramStart"/>
      <w:r>
        <w:t>restaurant</w:t>
      </w:r>
      <w:proofErr w:type="gramEnd"/>
      <w:r>
        <w:t>-</w:t>
      </w:r>
      <w:proofErr w:type="spellStart"/>
      <w:r>
        <w:t>terasse</w:t>
      </w:r>
      <w:proofErr w:type="spellEnd"/>
      <w:r>
        <w:t xml:space="preserve"> sur le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57E8" w14:paraId="46278E5F" w14:textId="77777777" w:rsidTr="00247A7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5D58E2" w14:textId="77777777" w:rsidR="006F57E8" w:rsidRDefault="006F57E8" w:rsidP="00247A7D">
            <w:r>
              <w:t xml:space="preserve">En étant un élève de l'ETML, Je veux un bon endroit pour manger Pouvoir manger dans un endroit frais, pour gagner de la place dans ce </w:t>
            </w:r>
            <w:proofErr w:type="gramStart"/>
            <w:r>
              <w:t>bâtiment .</w:t>
            </w:r>
            <w:proofErr w:type="gramEnd"/>
          </w:p>
        </w:tc>
      </w:tr>
      <w:tr w:rsidR="006F57E8" w14:paraId="095A1F40" w14:textId="77777777" w:rsidTr="00247A7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8DBC28" w14:textId="77777777" w:rsidR="006F57E8" w:rsidRDefault="006F57E8" w:rsidP="00247A7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83"/>
              <w:gridCol w:w="6357"/>
            </w:tblGrid>
            <w:tr w:rsidR="006F57E8" w14:paraId="53AEE403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784F15" w14:textId="77777777" w:rsidR="006F57E8" w:rsidRDefault="006F57E8" w:rsidP="00247A7D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07E988B" w14:textId="77777777" w:rsidR="006F57E8" w:rsidRDefault="006F57E8" w:rsidP="00247A7D">
                  <w:r>
                    <w:t xml:space="preserve">1) sur cette terrasse il y a des </w:t>
                  </w:r>
                  <w:proofErr w:type="gramStart"/>
                  <w:r>
                    <w:t>plantes(</w:t>
                  </w:r>
                  <w:proofErr w:type="gramEnd"/>
                  <w:r>
                    <w:t xml:space="preserve">4 </w:t>
                  </w:r>
                  <w:proofErr w:type="spellStart"/>
                  <w:r>
                    <w:t>arbes</w:t>
                  </w:r>
                  <w:proofErr w:type="spellEnd"/>
                  <w:r>
                    <w:t>, 4palmes,20 fleurs)autour des coins repas.</w:t>
                  </w:r>
                </w:p>
              </w:tc>
            </w:tr>
            <w:tr w:rsidR="006F57E8" w14:paraId="172F3526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6E26EC" w14:textId="77777777" w:rsidR="006F57E8" w:rsidRDefault="006F57E8" w:rsidP="00247A7D">
                  <w:proofErr w:type="gramStart"/>
                  <w:r>
                    <w:t>parasols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7D811C9" w14:textId="77777777" w:rsidR="006F57E8" w:rsidRDefault="006F57E8" w:rsidP="00247A7D">
                  <w:r>
                    <w:t>2) sur cette terrasse il y a plusieurs parasols pour chaque table qui peuvent être déployés pour se protéger du soleil.</w:t>
                  </w:r>
                </w:p>
              </w:tc>
            </w:tr>
            <w:tr w:rsidR="006F57E8" w14:paraId="44D0C243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16A037" w14:textId="77777777" w:rsidR="006F57E8" w:rsidRDefault="006F57E8" w:rsidP="00247A7D">
                  <w:r>
                    <w:t>8 tables</w:t>
                  </w:r>
                </w:p>
              </w:tc>
              <w:tc>
                <w:tcPr>
                  <w:tcW w:w="0" w:type="auto"/>
                </w:tcPr>
                <w:p w14:paraId="440D144E" w14:textId="77777777" w:rsidR="006F57E8" w:rsidRDefault="006F57E8" w:rsidP="00247A7D">
                  <w:r>
                    <w:t>3) sur cette terrasse, il y a 8 tables rondes avec 4 à 5 chaises chacune pour que les étudiants puissent s'asseoir et manger.</w:t>
                  </w:r>
                </w:p>
              </w:tc>
            </w:tr>
            <w:tr w:rsidR="006F57E8" w14:paraId="4E059A3D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B95A96" w14:textId="77777777" w:rsidR="006F57E8" w:rsidRDefault="006F57E8" w:rsidP="00247A7D">
                  <w:r>
                    <w:t>8 nappes pour chaque tables</w:t>
                  </w:r>
                </w:p>
              </w:tc>
              <w:tc>
                <w:tcPr>
                  <w:tcW w:w="0" w:type="auto"/>
                </w:tcPr>
                <w:p w14:paraId="3CD4E297" w14:textId="77777777" w:rsidR="006F57E8" w:rsidRDefault="006F57E8" w:rsidP="00247A7D">
                  <w:r>
                    <w:t xml:space="preserve">4)il y a des nappes sur chaque </w:t>
                  </w:r>
                  <w:proofErr w:type="gramStart"/>
                  <w:r>
                    <w:t>de les</w:t>
                  </w:r>
                  <w:proofErr w:type="gramEnd"/>
                  <w:r>
                    <w:t xml:space="preserve"> tables de la terrasse pour que les étudiants ne salissent pas les tables.</w:t>
                  </w:r>
                </w:p>
              </w:tc>
            </w:tr>
            <w:tr w:rsidR="006F57E8" w14:paraId="13396216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FAF8C4" w14:textId="77777777" w:rsidR="006F57E8" w:rsidRDefault="006F57E8" w:rsidP="00247A7D">
                  <w:r>
                    <w:t>4 poubelles</w:t>
                  </w:r>
                </w:p>
              </w:tc>
              <w:tc>
                <w:tcPr>
                  <w:tcW w:w="0" w:type="auto"/>
                </w:tcPr>
                <w:p w14:paraId="0226528B" w14:textId="77777777" w:rsidR="006F57E8" w:rsidRDefault="006F57E8" w:rsidP="00247A7D">
                  <w:r>
                    <w:t xml:space="preserve">5)il y a 4 poubelles du côté </w:t>
                  </w:r>
                  <w:proofErr w:type="gramStart"/>
                  <w:r>
                    <w:t>droit  du</w:t>
                  </w:r>
                  <w:proofErr w:type="gramEnd"/>
                  <w:r>
                    <w:t xml:space="preserve"> restaurant afin que les étudiants puissent y jeter leurs déchets et non sur la terrasse.</w:t>
                  </w:r>
                </w:p>
              </w:tc>
            </w:tr>
            <w:tr w:rsidR="006F57E8" w14:paraId="031B315C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749354" w14:textId="77777777" w:rsidR="006F57E8" w:rsidRDefault="006F57E8" w:rsidP="00247A7D">
                  <w:r>
                    <w:t>Des clôtures</w:t>
                  </w:r>
                </w:p>
              </w:tc>
              <w:tc>
                <w:tcPr>
                  <w:tcW w:w="0" w:type="auto"/>
                </w:tcPr>
                <w:p w14:paraId="6244C3DF" w14:textId="77777777" w:rsidR="006F57E8" w:rsidRDefault="006F57E8" w:rsidP="00247A7D">
                  <w:r>
                    <w:t>6) des clôtures sont installées autour de la terrasse pour protéger le périmètre de la terrasse.</w:t>
                  </w:r>
                </w:p>
              </w:tc>
            </w:tr>
            <w:tr w:rsidR="006F57E8" w14:paraId="72B3180D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4146C0" w14:textId="77777777" w:rsidR="006F57E8" w:rsidRDefault="006F57E8" w:rsidP="00247A7D">
                  <w:proofErr w:type="spellStart"/>
                  <w:r>
                    <w:t>Material</w:t>
                  </w:r>
                  <w:proofErr w:type="spellEnd"/>
                  <w:r>
                    <w:t xml:space="preserve"> de la terrasse</w:t>
                  </w:r>
                </w:p>
              </w:tc>
              <w:tc>
                <w:tcPr>
                  <w:tcW w:w="0" w:type="auto"/>
                </w:tcPr>
                <w:p w14:paraId="744413A8" w14:textId="77777777" w:rsidR="006F57E8" w:rsidRDefault="006F57E8" w:rsidP="00247A7D">
                  <w:r>
                    <w:t>7) le sol de la terrasse est recouvert de gazon.</w:t>
                  </w:r>
                </w:p>
              </w:tc>
            </w:tr>
            <w:tr w:rsidR="006F57E8" w14:paraId="7DB32EC3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AEAD06" w14:textId="77777777" w:rsidR="006F57E8" w:rsidRDefault="006F57E8" w:rsidP="00247A7D">
                  <w:r>
                    <w:t>5 lampadaires</w:t>
                  </w:r>
                </w:p>
              </w:tc>
              <w:tc>
                <w:tcPr>
                  <w:tcW w:w="0" w:type="auto"/>
                </w:tcPr>
                <w:p w14:paraId="57309439" w14:textId="77777777" w:rsidR="006F57E8" w:rsidRDefault="006F57E8" w:rsidP="00247A7D">
                  <w:r>
                    <w:t xml:space="preserve">8) sur cette terrasse, il y a 5 </w:t>
                  </w:r>
                  <w:proofErr w:type="gramStart"/>
                  <w:r>
                    <w:t>lampadaires(</w:t>
                  </w:r>
                  <w:proofErr w:type="gramEnd"/>
                  <w:r>
                    <w:t>dans chaque angle et au centre).</w:t>
                  </w:r>
                </w:p>
              </w:tc>
            </w:tr>
            <w:tr w:rsidR="006F57E8" w14:paraId="4F7F4709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15E9CC" w14:textId="77777777" w:rsidR="006F57E8" w:rsidRDefault="006F57E8" w:rsidP="00247A7D">
                  <w:r>
                    <w:t>2 colonnes</w:t>
                  </w:r>
                </w:p>
              </w:tc>
              <w:tc>
                <w:tcPr>
                  <w:tcW w:w="0" w:type="auto"/>
                </w:tcPr>
                <w:p w14:paraId="09B713CD" w14:textId="77777777" w:rsidR="006F57E8" w:rsidRDefault="006F57E8" w:rsidP="00247A7D">
                  <w:r>
                    <w:t xml:space="preserve">9) sur cette terrasse, il y </w:t>
                  </w:r>
                  <w:proofErr w:type="gramStart"/>
                  <w:r>
                    <w:t>a  2</w:t>
                  </w:r>
                  <w:proofErr w:type="gramEnd"/>
                  <w:r>
                    <w:t xml:space="preserve"> colonnes a musique pour que des </w:t>
                  </w:r>
                  <w:proofErr w:type="spellStart"/>
                  <w:r>
                    <w:t>eleves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pouvent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ecouter</w:t>
                  </w:r>
                  <w:proofErr w:type="spellEnd"/>
                  <w:r>
                    <w:t xml:space="preserve"> la musique et se détendre.</w:t>
                  </w:r>
                </w:p>
              </w:tc>
            </w:tr>
            <w:tr w:rsidR="006F57E8" w14:paraId="125AE21C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D4FA83" w14:textId="77777777" w:rsidR="006F57E8" w:rsidRDefault="006F57E8" w:rsidP="00247A7D">
                  <w:proofErr w:type="spellStart"/>
                  <w:r>
                    <w:t>Batiment</w:t>
                  </w:r>
                  <w:proofErr w:type="spellEnd"/>
                  <w:r>
                    <w:t xml:space="preserve"> de restaurant</w:t>
                  </w:r>
                </w:p>
              </w:tc>
              <w:tc>
                <w:tcPr>
                  <w:tcW w:w="0" w:type="auto"/>
                </w:tcPr>
                <w:p w14:paraId="659B500D" w14:textId="77777777" w:rsidR="006F57E8" w:rsidRDefault="006F57E8" w:rsidP="00247A7D">
                  <w:r>
                    <w:t xml:space="preserve">10) sur ce toit il y a le petit </w:t>
                  </w:r>
                  <w:proofErr w:type="spellStart"/>
                  <w:r>
                    <w:t>batiment</w:t>
                  </w:r>
                  <w:proofErr w:type="spellEnd"/>
                  <w:r>
                    <w:t xml:space="preserve"> d'un restaurant qui </w:t>
                  </w:r>
                  <w:proofErr w:type="spellStart"/>
                  <w:r>
                    <w:t>preparer</w:t>
                  </w:r>
                  <w:proofErr w:type="spellEnd"/>
                  <w:r>
                    <w:t xml:space="preserve"> tous les plats.</w:t>
                  </w:r>
                </w:p>
              </w:tc>
            </w:tr>
            <w:tr w:rsidR="006F57E8" w14:paraId="2D03396B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A1086A" w14:textId="77777777" w:rsidR="006F57E8" w:rsidRDefault="006F57E8" w:rsidP="00247A7D">
                  <w:r>
                    <w:lastRenderedPageBreak/>
                    <w:t xml:space="preserve">3 </w:t>
                  </w:r>
                  <w:proofErr w:type="spellStart"/>
                  <w:r>
                    <w:t>cuisinies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3CCA5D9" w14:textId="77777777" w:rsidR="006F57E8" w:rsidRDefault="006F57E8" w:rsidP="00247A7D">
                  <w:r>
                    <w:t xml:space="preserve">11) dans ce restaurant, il y a 3 cuisines pour </w:t>
                  </w:r>
                  <w:proofErr w:type="spellStart"/>
                  <w:r>
                    <w:t>preparer</w:t>
                  </w:r>
                  <w:proofErr w:type="spellEnd"/>
                  <w:r>
                    <w:t xml:space="preserve"> des repas.</w:t>
                  </w:r>
                </w:p>
              </w:tc>
            </w:tr>
            <w:tr w:rsidR="006F57E8" w14:paraId="34B71DBD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BE9190" w14:textId="77777777" w:rsidR="006F57E8" w:rsidRDefault="006F57E8" w:rsidP="00247A7D">
                  <w:r>
                    <w:t xml:space="preserve">2 </w:t>
                  </w:r>
                  <w:proofErr w:type="gramStart"/>
                  <w:r>
                    <w:t>cuisinière</w:t>
                  </w:r>
                  <w:proofErr w:type="gramEnd"/>
                  <w:r>
                    <w:t xml:space="preserve"> avec 4 feux</w:t>
                  </w:r>
                </w:p>
              </w:tc>
              <w:tc>
                <w:tcPr>
                  <w:tcW w:w="0" w:type="auto"/>
                </w:tcPr>
                <w:p w14:paraId="7CE33D64" w14:textId="77777777" w:rsidR="006F57E8" w:rsidRDefault="006F57E8" w:rsidP="00247A7D">
                  <w:r>
                    <w:t xml:space="preserve">12) dans ce restaurant, il y a 2 cuisinière avec 4 </w:t>
                  </w:r>
                  <w:proofErr w:type="gramStart"/>
                  <w:r>
                    <w:t>feux ,</w:t>
                  </w:r>
                  <w:proofErr w:type="gramEnd"/>
                  <w:r>
                    <w:t xml:space="preserve"> dans le coin le plus à gauche.</w:t>
                  </w:r>
                </w:p>
              </w:tc>
            </w:tr>
            <w:tr w:rsidR="006F57E8" w14:paraId="59710C35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FCB19A" w14:textId="77777777" w:rsidR="006F57E8" w:rsidRDefault="006F57E8" w:rsidP="00247A7D">
                  <w:proofErr w:type="gramStart"/>
                  <w:r>
                    <w:t>une</w:t>
                  </w:r>
                  <w:proofErr w:type="gramEnd"/>
                  <w:r>
                    <w:t xml:space="preserve"> porte menant aux étages inférieurs</w:t>
                  </w:r>
                </w:p>
              </w:tc>
              <w:tc>
                <w:tcPr>
                  <w:tcW w:w="0" w:type="auto"/>
                </w:tcPr>
                <w:p w14:paraId="4C3647E5" w14:textId="77777777" w:rsidR="006F57E8" w:rsidRDefault="006F57E8" w:rsidP="00247A7D">
                  <w:r>
                    <w:t>13) dans ce restaurant, il y a une porte menant aux étages inférieurs au centre mais plus près du mur du fond.</w:t>
                  </w:r>
                </w:p>
              </w:tc>
            </w:tr>
            <w:tr w:rsidR="006F57E8" w14:paraId="4E6D05C6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EE3C4C" w14:textId="77777777" w:rsidR="006F57E8" w:rsidRDefault="006F57E8" w:rsidP="00247A7D">
                  <w:r>
                    <w:t>2 tiroirs suspendus</w:t>
                  </w:r>
                </w:p>
              </w:tc>
              <w:tc>
                <w:tcPr>
                  <w:tcW w:w="0" w:type="auto"/>
                </w:tcPr>
                <w:p w14:paraId="2E8C10CB" w14:textId="77777777" w:rsidR="006F57E8" w:rsidRDefault="006F57E8" w:rsidP="00247A7D">
                  <w:r>
                    <w:t>14) dans ce restaurant, il y a 2 tiroirs suspendus pour ustensiles de cuisine sur le mur avant.</w:t>
                  </w:r>
                </w:p>
              </w:tc>
            </w:tr>
            <w:tr w:rsidR="006F57E8" w14:paraId="31E7BCBF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836874" w14:textId="77777777" w:rsidR="006F57E8" w:rsidRDefault="006F57E8" w:rsidP="00247A7D">
                  <w:r>
                    <w:t>2 tiroirs par terre</w:t>
                  </w:r>
                </w:p>
              </w:tc>
              <w:tc>
                <w:tcPr>
                  <w:tcW w:w="0" w:type="auto"/>
                </w:tcPr>
                <w:p w14:paraId="174AF6B8" w14:textId="77777777" w:rsidR="006F57E8" w:rsidRDefault="006F57E8" w:rsidP="00247A7D">
                  <w:r>
                    <w:t xml:space="preserve">15) dans ce restaurant, il y a 2 tiroirs sous les </w:t>
                  </w:r>
                  <w:proofErr w:type="gramStart"/>
                  <w:r>
                    <w:t>2  autres</w:t>
                  </w:r>
                  <w:proofErr w:type="gramEnd"/>
                  <w:r>
                    <w:t xml:space="preserve"> tiroirs sur le mur avant.</w:t>
                  </w:r>
                </w:p>
              </w:tc>
            </w:tr>
            <w:tr w:rsidR="006F57E8" w14:paraId="42D7A34E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40C54E" w14:textId="77777777" w:rsidR="006F57E8" w:rsidRDefault="006F57E8" w:rsidP="00247A7D">
                  <w:proofErr w:type="gramStart"/>
                  <w:r>
                    <w:t>une</w:t>
                  </w:r>
                  <w:proofErr w:type="gramEnd"/>
                  <w:r>
                    <w:t xml:space="preserve"> porte d'entre</w:t>
                  </w:r>
                </w:p>
              </w:tc>
              <w:tc>
                <w:tcPr>
                  <w:tcW w:w="0" w:type="auto"/>
                </w:tcPr>
                <w:p w14:paraId="29DDF39D" w14:textId="77777777" w:rsidR="006F57E8" w:rsidRDefault="006F57E8" w:rsidP="00247A7D">
                  <w:r>
                    <w:t>16) dans ce restaurant, il y a une porte d'</w:t>
                  </w:r>
                  <w:proofErr w:type="spellStart"/>
                  <w:r>
                    <w:t>entre</w:t>
                  </w:r>
                  <w:proofErr w:type="spellEnd"/>
                  <w:r>
                    <w:t xml:space="preserve"> de ce restaurant.</w:t>
                  </w:r>
                </w:p>
              </w:tc>
            </w:tr>
            <w:tr w:rsidR="006F57E8" w14:paraId="33FB669C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A0B5EF" w14:textId="77777777" w:rsidR="006F57E8" w:rsidRDefault="006F57E8" w:rsidP="00247A7D">
                  <w:r>
                    <w:t>4 lampes</w:t>
                  </w:r>
                </w:p>
              </w:tc>
              <w:tc>
                <w:tcPr>
                  <w:tcW w:w="0" w:type="auto"/>
                </w:tcPr>
                <w:p w14:paraId="6170806B" w14:textId="77777777" w:rsidR="006F57E8" w:rsidRDefault="006F57E8" w:rsidP="00247A7D">
                  <w:r>
                    <w:t xml:space="preserve">17) dans ce restaurant, il y a 4 lampes pour </w:t>
                  </w:r>
                  <w:proofErr w:type="gramStart"/>
                  <w:r>
                    <w:t>éclairer(</w:t>
                  </w:r>
                  <w:proofErr w:type="gramEnd"/>
                  <w:r>
                    <w:t xml:space="preserve">chaque est au centre d'un de quatre carre visuel qui divise le plafond a 4 section </w:t>
                  </w:r>
                  <w:proofErr w:type="spellStart"/>
                  <w:r>
                    <w:t>egal</w:t>
                  </w:r>
                  <w:proofErr w:type="spellEnd"/>
                  <w:r>
                    <w:t>.</w:t>
                  </w:r>
                </w:p>
              </w:tc>
            </w:tr>
            <w:tr w:rsidR="006F57E8" w14:paraId="4EB6A3B3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9C2B10" w14:textId="77777777" w:rsidR="006F57E8" w:rsidRDefault="006F57E8" w:rsidP="00247A7D">
                  <w:proofErr w:type="spellStart"/>
                  <w:proofErr w:type="gramStart"/>
                  <w:r>
                    <w:t>materiel</w:t>
                  </w:r>
                  <w:proofErr w:type="spellEnd"/>
                  <w:proofErr w:type="gramEnd"/>
                  <w:r>
                    <w:t xml:space="preserve"> de </w:t>
                  </w:r>
                  <w:proofErr w:type="spellStart"/>
                  <w:r>
                    <w:t>batiment</w:t>
                  </w:r>
                  <w:proofErr w:type="spellEnd"/>
                  <w:r>
                    <w:t xml:space="preserve"> de restaurant</w:t>
                  </w:r>
                </w:p>
              </w:tc>
              <w:tc>
                <w:tcPr>
                  <w:tcW w:w="0" w:type="auto"/>
                </w:tcPr>
                <w:p w14:paraId="582CEE16" w14:textId="77777777" w:rsidR="006F57E8" w:rsidRDefault="006F57E8" w:rsidP="00247A7D">
                  <w:r>
                    <w:t>18) ce restaurant est en bois blanc. https://3dwarehouse.sketchup.com/model/bf1eb89b-57df-4175-9c63-bc185dc1195d/WHITE-WOOD</w:t>
                  </w:r>
                </w:p>
              </w:tc>
            </w:tr>
            <w:tr w:rsidR="006F57E8" w14:paraId="5058940D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B2DE79" w14:textId="77777777" w:rsidR="006F57E8" w:rsidRDefault="006F57E8" w:rsidP="00247A7D">
                  <w:r>
                    <w:t xml:space="preserve">2 </w:t>
                  </w:r>
                  <w:proofErr w:type="spellStart"/>
                  <w:r>
                    <w:t>fenetrers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C0D96A2" w14:textId="77777777" w:rsidR="006F57E8" w:rsidRDefault="006F57E8" w:rsidP="00247A7D">
                  <w:r>
                    <w:t xml:space="preserve">19) ce restaurant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sur le mur plus profond pour </w:t>
                  </w:r>
                  <w:proofErr w:type="spellStart"/>
                  <w:r>
                    <w:t>farie</w:t>
                  </w:r>
                  <w:proofErr w:type="spellEnd"/>
                  <w:r>
                    <w:t xml:space="preserve"> la ventilation.</w:t>
                  </w:r>
                </w:p>
              </w:tc>
            </w:tr>
            <w:tr w:rsidR="006F57E8" w14:paraId="67712056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349056" w14:textId="77777777" w:rsidR="006F57E8" w:rsidRDefault="006F57E8" w:rsidP="00247A7D">
                  <w:proofErr w:type="spellStart"/>
                  <w:r>
                    <w:t>Materiel</w:t>
                  </w:r>
                  <w:proofErr w:type="spellEnd"/>
                  <w:r>
                    <w:t xml:space="preserve"> de couverture du sol</w:t>
                  </w:r>
                </w:p>
              </w:tc>
              <w:tc>
                <w:tcPr>
                  <w:tcW w:w="0" w:type="auto"/>
                </w:tcPr>
                <w:p w14:paraId="08921660" w14:textId="77777777" w:rsidR="006F57E8" w:rsidRDefault="006F57E8" w:rsidP="00247A7D">
                  <w:r>
                    <w:t>20) le sol de ce restaurant est recouvert de carrelage blanc.</w:t>
                  </w:r>
                </w:p>
              </w:tc>
            </w:tr>
            <w:tr w:rsidR="006F57E8" w14:paraId="412911E0" w14:textId="77777777" w:rsidTr="00247A7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F27DAC" w14:textId="77777777" w:rsidR="006F57E8" w:rsidRDefault="006F57E8" w:rsidP="00247A7D">
                  <w:proofErr w:type="gramStart"/>
                  <w:r>
                    <w:t>emplacement</w:t>
                  </w:r>
                  <w:proofErr w:type="gramEnd"/>
                  <w:r>
                    <w:t>/Dimensions de restaurant</w:t>
                  </w:r>
                </w:p>
              </w:tc>
              <w:tc>
                <w:tcPr>
                  <w:tcW w:w="0" w:type="auto"/>
                </w:tcPr>
                <w:p w14:paraId="66CC280B" w14:textId="77777777" w:rsidR="006F57E8" w:rsidRDefault="006F57E8" w:rsidP="00247A7D">
                  <w:r>
                    <w:t>21) Le restaurant est situé dans 1/3 du bâtiment, juste sur l'escalier en colimaçon. Dimensions du restaurant : hauteur : 250 cm, plus grande taille (grand mur) : 2015 cm, plus petite taille (petit mur) : 980 cm.</w:t>
                  </w:r>
                </w:p>
              </w:tc>
            </w:tr>
          </w:tbl>
          <w:p w14:paraId="5F9F9D15" w14:textId="77777777" w:rsidR="006F57E8" w:rsidRDefault="006F57E8" w:rsidP="00247A7D"/>
        </w:tc>
      </w:tr>
    </w:tbl>
    <w:p w14:paraId="616D8DF3" w14:textId="77777777" w:rsidR="006F57E8" w:rsidRDefault="006F57E8" w:rsidP="00A400FD">
      <w:pPr>
        <w:pStyle w:val="Retraitcorpsdetexte"/>
      </w:pPr>
    </w:p>
    <w:p w14:paraId="42EB89DB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61146395" w14:textId="77777777" w:rsidR="00B13CB9" w:rsidRDefault="00B13CB9" w:rsidP="00B13CB9">
      <w:pPr>
        <w:pStyle w:val="Informations"/>
      </w:pPr>
    </w:p>
    <w:p w14:paraId="663D40D7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 w:rsidR="00D95D32">
        <w:t>IceTools</w:t>
      </w:r>
      <w:proofErr w:type="spellEnd"/>
      <w:r>
        <w:t>)</w:t>
      </w:r>
    </w:p>
    <w:p w14:paraId="56ED5FA8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6B7B8AE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7D8D3FD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ED83A6F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384687DF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4D73DC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06A6F0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1E32816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129A99FF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501275BF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6F3BFD5F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6B740F4F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5E7C35D2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5E299753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7C9F236A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01E98AA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30D36EAD" w14:textId="77777777" w:rsidR="00E07F66" w:rsidRDefault="00E07F66" w:rsidP="002B1E09">
      <w:pPr>
        <w:pStyle w:val="Informations"/>
      </w:pPr>
    </w:p>
    <w:p w14:paraId="3A49B02D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37F88198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5390767D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681E842E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75C1D2B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7BCC56A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0FEE49C1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3902736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0C3D2201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204E3C9C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477E1A5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61860E4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049DEAC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CF05024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7A3F3EE1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675C3AB7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58457DC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CF752CB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304097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512AAAA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6CE1EC02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2280808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4C8E5C2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32EE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2CBFFB4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71D92C7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5494B5D5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6810888A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5D530001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4341974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DC150FA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C4C7EDB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71DC" w14:textId="77777777" w:rsidR="006F57E8" w:rsidRDefault="006F57E8">
      <w:r>
        <w:separator/>
      </w:r>
    </w:p>
  </w:endnote>
  <w:endnote w:type="continuationSeparator" w:id="0">
    <w:p w14:paraId="5F9CE87E" w14:textId="77777777" w:rsidR="006F57E8" w:rsidRDefault="006F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6F3A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7470A6F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1058A0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E34903">
            <w:fldChar w:fldCharType="begin"/>
          </w:r>
          <w:r w:rsidR="00E34903">
            <w:instrText xml:space="preserve"> AUTHOR   \* MERGEFORMAT </w:instrText>
          </w:r>
          <w:r w:rsidR="00E34903">
            <w:fldChar w:fldCharType="separate"/>
          </w:r>
          <w:r w:rsidR="006F57E8" w:rsidRPr="006F57E8">
            <w:rPr>
              <w:rFonts w:cs="Arial"/>
              <w:noProof/>
              <w:szCs w:val="16"/>
            </w:rPr>
            <w:t>Charles-Henri Moser</w:t>
          </w:r>
          <w:r w:rsidR="00E34903">
            <w:rPr>
              <w:rFonts w:cs="Arial"/>
              <w:noProof/>
              <w:szCs w:val="16"/>
            </w:rPr>
            <w:fldChar w:fldCharType="end"/>
          </w:r>
        </w:p>
        <w:p w14:paraId="5C8D14B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61B3F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E40BBC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F57E8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B328FC2" w14:textId="77777777" w:rsidTr="00E52B61">
      <w:trPr>
        <w:jc w:val="center"/>
      </w:trPr>
      <w:tc>
        <w:tcPr>
          <w:tcW w:w="3510" w:type="dxa"/>
          <w:vAlign w:val="center"/>
        </w:tcPr>
        <w:p w14:paraId="20C2649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C99CF4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B2534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F57E8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DB91F0B" w14:textId="77777777" w:rsidTr="00E52B61">
      <w:trPr>
        <w:jc w:val="center"/>
      </w:trPr>
      <w:tc>
        <w:tcPr>
          <w:tcW w:w="3510" w:type="dxa"/>
          <w:vAlign w:val="center"/>
        </w:tcPr>
        <w:p w14:paraId="1DC1D6B4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E34903">
            <w:fldChar w:fldCharType="begin"/>
          </w:r>
          <w:r w:rsidR="00E34903">
            <w:instrText xml:space="preserve"> REVNUM   \* MERGEFORMAT </w:instrText>
          </w:r>
          <w:r w:rsidR="00E34903">
            <w:fldChar w:fldCharType="separate"/>
          </w:r>
          <w:r w:rsidR="006F57E8" w:rsidRPr="006F57E8">
            <w:rPr>
              <w:rFonts w:cs="Arial"/>
              <w:noProof/>
              <w:szCs w:val="16"/>
            </w:rPr>
            <w:t>1</w:t>
          </w:r>
          <w:r w:rsidR="00E34903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F57E8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05666F9" w14:textId="77777777" w:rsidR="00AA4393" w:rsidRPr="00000197" w:rsidRDefault="00E34903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6F57E8" w:rsidRPr="006F57E8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41E8D8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201A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B298" w14:textId="77777777" w:rsidR="006F57E8" w:rsidRDefault="006F57E8">
      <w:r>
        <w:separator/>
      </w:r>
    </w:p>
  </w:footnote>
  <w:footnote w:type="continuationSeparator" w:id="0">
    <w:p w14:paraId="4B227455" w14:textId="77777777" w:rsidR="006F57E8" w:rsidRDefault="006F5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59F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80217FE" w14:textId="77777777">
      <w:trPr>
        <w:trHeight w:val="536"/>
        <w:jc w:val="center"/>
      </w:trPr>
      <w:tc>
        <w:tcPr>
          <w:tcW w:w="2445" w:type="dxa"/>
          <w:vAlign w:val="center"/>
        </w:tcPr>
        <w:p w14:paraId="014B97B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C08C2DD" w14:textId="77777777" w:rsidR="00AA4393" w:rsidRPr="00B4738A" w:rsidRDefault="00AA4393" w:rsidP="00B4738A"/>
      </w:tc>
      <w:tc>
        <w:tcPr>
          <w:tcW w:w="2283" w:type="dxa"/>
          <w:vAlign w:val="center"/>
        </w:tcPr>
        <w:p w14:paraId="072881A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63D8A81" wp14:editId="31F7727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5F3394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00A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E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57E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34903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F61AA2"/>
  <w15:docId w15:val="{DF2C86EB-F8EF-4C03-AC58-381AB27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oser\Documents\GitHub\ICT-306\Personnel\Projet\m-proj-rapport%20building%20C-H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3" ma:contentTypeDescription="Crée un document." ma:contentTypeScope="" ma:versionID="09c86a88c6d4ff04dff02b42e3032a1f">
  <xsd:schema xmlns:xsd="http://www.w3.org/2001/XMLSchema" xmlns:xs="http://www.w3.org/2001/XMLSchema" xmlns:p="http://schemas.microsoft.com/office/2006/metadata/properties" xmlns:ns3="b00ac6d6-80cd-413d-830d-913bbb25803f" xmlns:ns4="ee80aa89-3e9c-4f48-b6f7-2e434b001f62" targetNamespace="http://schemas.microsoft.com/office/2006/metadata/properties" ma:root="true" ma:fieldsID="73301820f30695cdd5d7f475176acf5d" ns3:_="" ns4:_="">
    <xsd:import namespace="b00ac6d6-80cd-413d-830d-913bbb25803f"/>
    <xsd:import namespace="ee80aa89-3e9c-4f48-b6f7-2e434b001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documentManagement/types"/>
    <ds:schemaRef ds:uri="ee80aa89-3e9c-4f48-b6f7-2e434b001f62"/>
    <ds:schemaRef ds:uri="http://www.w3.org/XML/1998/namespace"/>
    <ds:schemaRef ds:uri="http://purl.org/dc/elements/1.1/"/>
    <ds:schemaRef ds:uri="http://purl.org/dc/terms/"/>
    <ds:schemaRef ds:uri="b00ac6d6-80cd-413d-830d-913bbb25803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5BC44E-69A9-4043-B153-77A33A588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ac6d6-80cd-413d-830d-913bbb25803f"/>
    <ds:schemaRef ds:uri="ee80aa89-3e9c-4f48-b6f7-2e434b00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 C-H.dotx</Template>
  <TotalTime>0</TotalTime>
  <Pages>6</Pages>
  <Words>1712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11107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Charles-Henri Moser</dc:creator>
  <cp:lastModifiedBy>Charles-Henri Moser</cp:lastModifiedBy>
  <cp:revision>2</cp:revision>
  <cp:lastPrinted>2009-09-04T13:21:00Z</cp:lastPrinted>
  <dcterms:created xsi:type="dcterms:W3CDTF">2024-04-16T13:20:00Z</dcterms:created>
  <dcterms:modified xsi:type="dcterms:W3CDTF">2024-04-16T13:20:00Z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